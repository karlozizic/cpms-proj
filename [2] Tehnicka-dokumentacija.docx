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D898" w14:textId="65A33383" w:rsidR="00F812A8" w:rsidRPr="009F6453" w:rsidRDefault="004E42E9" w:rsidP="00F812A8">
      <w:pPr>
        <w:pStyle w:val="Title"/>
        <w:jc w:val="right"/>
      </w:pPr>
      <w:r>
        <w:t xml:space="preserve"> </w:t>
      </w:r>
      <w:proofErr w:type="spellStart"/>
      <w:r w:rsidR="00F812A8">
        <w:t>S</w:t>
      </w:r>
      <w:r w:rsidR="00F812A8" w:rsidRPr="009F6453">
        <w:t>ustav</w:t>
      </w:r>
      <w:proofErr w:type="spellEnd"/>
      <w:r w:rsidR="00F812A8" w:rsidRPr="009F6453">
        <w:t xml:space="preserve"> za </w:t>
      </w:r>
      <w:proofErr w:type="spellStart"/>
      <w:r w:rsidR="00F812A8" w:rsidRPr="009F6453">
        <w:t>upravljanje</w:t>
      </w:r>
      <w:proofErr w:type="spellEnd"/>
      <w:r w:rsidR="00F812A8" w:rsidRPr="009F6453">
        <w:t xml:space="preserve"> </w:t>
      </w:r>
      <w:proofErr w:type="spellStart"/>
      <w:r w:rsidR="00F812A8" w:rsidRPr="009F6453">
        <w:t>punionicama</w:t>
      </w:r>
      <w:proofErr w:type="spellEnd"/>
      <w:r w:rsidR="00F812A8" w:rsidRPr="009F6453">
        <w:t xml:space="preserve"> </w:t>
      </w:r>
      <w:proofErr w:type="spellStart"/>
      <w:r w:rsidR="00F812A8" w:rsidRPr="009F6453">
        <w:t>električnih</w:t>
      </w:r>
      <w:proofErr w:type="spellEnd"/>
      <w:r w:rsidR="00F812A8" w:rsidRPr="009F6453">
        <w:t xml:space="preserve"> </w:t>
      </w:r>
      <w:proofErr w:type="spellStart"/>
      <w:r w:rsidR="00F812A8" w:rsidRPr="009F6453">
        <w:t>vozila</w:t>
      </w:r>
      <w:proofErr w:type="spellEnd"/>
      <w:r w:rsidR="00F812A8" w:rsidRPr="009F6453">
        <w:t xml:space="preserve"> </w:t>
      </w:r>
    </w:p>
    <w:p w14:paraId="52D56F8E" w14:textId="77777777" w:rsidR="00BB0DA6" w:rsidRPr="006D00C5" w:rsidRDefault="00620B2D" w:rsidP="00033D01">
      <w:pPr>
        <w:pStyle w:val="Title"/>
        <w:jc w:val="right"/>
        <w:rPr>
          <w:lang w:val="hr-HR"/>
        </w:rPr>
      </w:pPr>
      <w:r>
        <w:rPr>
          <w:lang w:val="hr-HR"/>
        </w:rPr>
        <w:t>Tehnička</w:t>
      </w:r>
      <w:r w:rsidR="00C74132">
        <w:rPr>
          <w:lang w:val="hr-HR"/>
        </w:rPr>
        <w:t xml:space="preserve"> dokumentacija</w:t>
      </w:r>
    </w:p>
    <w:p w14:paraId="61258642" w14:textId="4FBC0FCC" w:rsidR="00620B2D" w:rsidRDefault="00620B2D" w:rsidP="00620B2D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 1.0</w:t>
      </w:r>
    </w:p>
    <w:p w14:paraId="779C6C7D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46FAE16F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1A73A11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276B5061" w14:textId="77777777" w:rsidR="00620B2D" w:rsidRDefault="00620B2D" w:rsidP="00620B2D">
      <w:pPr>
        <w:pStyle w:val="Title"/>
        <w:jc w:val="right"/>
        <w:rPr>
          <w:lang w:val="hr-HR"/>
        </w:rPr>
      </w:pPr>
    </w:p>
    <w:p w14:paraId="3C7DDBC4" w14:textId="73E3487A" w:rsidR="00620B2D" w:rsidRPr="00620B2D" w:rsidRDefault="00620B2D" w:rsidP="00F812A8">
      <w:pPr>
        <w:pStyle w:val="Title"/>
        <w:jc w:val="right"/>
        <w:rPr>
          <w:rFonts w:cs="Arial"/>
          <w:b w:val="0"/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Studentski tim: </w:t>
      </w:r>
      <w:r w:rsidR="00F812A8">
        <w:rPr>
          <w:rFonts w:cs="Arial"/>
          <w:b w:val="0"/>
          <w:sz w:val="32"/>
          <w:szCs w:val="32"/>
          <w:lang w:val="hr-HR"/>
        </w:rPr>
        <w:t>Karlo Žižić</w:t>
      </w:r>
    </w:p>
    <w:p w14:paraId="4364BF33" w14:textId="77777777" w:rsidR="00620B2D" w:rsidRPr="00620B2D" w:rsidRDefault="00620B2D" w:rsidP="00620B2D">
      <w:pPr>
        <w:rPr>
          <w:rFonts w:ascii="Arial" w:hAnsi="Arial" w:cs="Arial"/>
          <w:sz w:val="32"/>
          <w:szCs w:val="32"/>
          <w:lang w:val="hr-HR"/>
        </w:rPr>
      </w:pPr>
    </w:p>
    <w:p w14:paraId="0B07EEEF" w14:textId="45BB6061" w:rsidR="00BB0DA6" w:rsidRPr="00620B2D" w:rsidRDefault="00620B2D" w:rsidP="00620B2D">
      <w:pPr>
        <w:pStyle w:val="Title"/>
        <w:jc w:val="right"/>
        <w:rPr>
          <w:sz w:val="32"/>
          <w:szCs w:val="32"/>
          <w:lang w:val="hr-HR"/>
        </w:rPr>
      </w:pPr>
      <w:r w:rsidRPr="00620B2D">
        <w:rPr>
          <w:rFonts w:cs="Arial"/>
          <w:sz w:val="32"/>
          <w:szCs w:val="32"/>
          <w:lang w:val="hr-HR"/>
        </w:rPr>
        <w:t xml:space="preserve">Nastavnik: </w:t>
      </w:r>
      <w:r w:rsidR="00F812A8">
        <w:rPr>
          <w:rFonts w:cs="Arial"/>
          <w:b w:val="0"/>
          <w:sz w:val="32"/>
          <w:szCs w:val="32"/>
          <w:lang w:val="hr-HR"/>
        </w:rPr>
        <w:t xml:space="preserve">izv. prof. dr. sc. Marko Jurčević </w:t>
      </w:r>
    </w:p>
    <w:p w14:paraId="4A65ED6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4351C3E3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32D4C723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27E8643B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1959EF19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2A364662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F36EF32" w14:textId="77777777" w:rsidR="00620B2D" w:rsidRDefault="00620B2D" w:rsidP="00033D01">
      <w:pPr>
        <w:pStyle w:val="Title"/>
        <w:jc w:val="right"/>
        <w:rPr>
          <w:sz w:val="28"/>
          <w:lang w:val="hr-HR"/>
        </w:rPr>
      </w:pPr>
    </w:p>
    <w:p w14:paraId="798349F2" w14:textId="77777777" w:rsidR="00620B2D" w:rsidRPr="00620B2D" w:rsidRDefault="00620B2D" w:rsidP="00620B2D">
      <w:pPr>
        <w:rPr>
          <w:lang w:val="hr-HR"/>
        </w:rPr>
      </w:pPr>
    </w:p>
    <w:p w14:paraId="3CB8C1A0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E8E295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7F491E3B" w14:textId="77777777" w:rsidR="008D01D3" w:rsidRPr="003917BA" w:rsidRDefault="00BB0DA6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8D01D3" w:rsidRPr="0069147F">
        <w:rPr>
          <w:noProof/>
          <w:lang w:val="hr-HR"/>
        </w:rPr>
        <w:t>1.</w:t>
      </w:r>
      <w:r w:rsidR="008D01D3" w:rsidRPr="003917BA">
        <w:rPr>
          <w:noProof/>
          <w:sz w:val="24"/>
          <w:szCs w:val="24"/>
          <w:lang w:val="hr-HR"/>
        </w:rPr>
        <w:tab/>
      </w:r>
      <w:r w:rsidR="008D01D3" w:rsidRPr="0069147F">
        <w:rPr>
          <w:noProof/>
          <w:lang w:val="hr-HR"/>
        </w:rPr>
        <w:t>Opis razvijenog proizvoda</w:t>
      </w:r>
      <w:r w:rsidR="008D01D3" w:rsidRPr="003917BA">
        <w:rPr>
          <w:noProof/>
          <w:lang w:val="hr-HR"/>
        </w:rPr>
        <w:tab/>
      </w:r>
      <w:r w:rsidR="008D01D3">
        <w:rPr>
          <w:noProof/>
        </w:rPr>
        <w:fldChar w:fldCharType="begin"/>
      </w:r>
      <w:r w:rsidR="008D01D3" w:rsidRPr="003917BA">
        <w:rPr>
          <w:noProof/>
          <w:lang w:val="hr-HR"/>
        </w:rPr>
        <w:instrText xml:space="preserve"> PAGEREF _Toc179183546 \h </w:instrText>
      </w:r>
      <w:r w:rsidR="008D01D3">
        <w:rPr>
          <w:noProof/>
        </w:rPr>
      </w:r>
      <w:r w:rsidR="008D01D3">
        <w:rPr>
          <w:noProof/>
        </w:rPr>
        <w:fldChar w:fldCharType="separate"/>
      </w:r>
      <w:r w:rsidR="008D01D3" w:rsidRPr="003917BA">
        <w:rPr>
          <w:noProof/>
          <w:lang w:val="hr-HR"/>
        </w:rPr>
        <w:t>4</w:t>
      </w:r>
      <w:r w:rsidR="008D01D3">
        <w:rPr>
          <w:noProof/>
        </w:rPr>
        <w:fldChar w:fldCharType="end"/>
      </w:r>
    </w:p>
    <w:p w14:paraId="3319AECD" w14:textId="77777777" w:rsidR="008D01D3" w:rsidRPr="003917BA" w:rsidRDefault="008D01D3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69147F">
        <w:rPr>
          <w:noProof/>
          <w:lang w:val="hr-HR"/>
        </w:rPr>
        <w:t>2.</w:t>
      </w:r>
      <w:r w:rsidRPr="003917BA">
        <w:rPr>
          <w:noProof/>
          <w:sz w:val="24"/>
          <w:szCs w:val="24"/>
          <w:lang w:val="hr-HR"/>
        </w:rPr>
        <w:tab/>
      </w:r>
      <w:r w:rsidRPr="0069147F">
        <w:rPr>
          <w:noProof/>
          <w:lang w:val="hr-HR"/>
        </w:rPr>
        <w:t>Tehničke značajke</w:t>
      </w:r>
      <w:r w:rsidRPr="003917BA">
        <w:rPr>
          <w:noProof/>
          <w:lang w:val="hr-HR"/>
        </w:rPr>
        <w:tab/>
      </w:r>
      <w:r>
        <w:rPr>
          <w:noProof/>
        </w:rPr>
        <w:fldChar w:fldCharType="begin"/>
      </w:r>
      <w:r w:rsidRPr="003917BA">
        <w:rPr>
          <w:noProof/>
          <w:lang w:val="hr-HR"/>
        </w:rPr>
        <w:instrText xml:space="preserve"> PAGEREF _Toc179183547 \h </w:instrText>
      </w:r>
      <w:r>
        <w:rPr>
          <w:noProof/>
        </w:rPr>
      </w:r>
      <w:r>
        <w:rPr>
          <w:noProof/>
        </w:rPr>
        <w:fldChar w:fldCharType="separate"/>
      </w:r>
      <w:r w:rsidRPr="003917BA">
        <w:rPr>
          <w:noProof/>
          <w:lang w:val="hr-HR"/>
        </w:rPr>
        <w:t>5</w:t>
      </w:r>
      <w:r>
        <w:rPr>
          <w:noProof/>
        </w:rPr>
        <w:fldChar w:fldCharType="end"/>
      </w:r>
    </w:p>
    <w:p w14:paraId="7B53C191" w14:textId="77777777" w:rsidR="008D01D3" w:rsidRPr="003917BA" w:rsidRDefault="008D01D3">
      <w:pPr>
        <w:pStyle w:val="TOC1"/>
        <w:tabs>
          <w:tab w:val="left" w:pos="432"/>
        </w:tabs>
        <w:rPr>
          <w:noProof/>
          <w:sz w:val="24"/>
          <w:szCs w:val="24"/>
          <w:lang w:val="hr-HR"/>
        </w:rPr>
      </w:pPr>
      <w:r w:rsidRPr="0069147F">
        <w:rPr>
          <w:noProof/>
          <w:lang w:val="hr-HR"/>
        </w:rPr>
        <w:t>3.</w:t>
      </w:r>
      <w:r w:rsidRPr="003917BA">
        <w:rPr>
          <w:noProof/>
          <w:sz w:val="24"/>
          <w:szCs w:val="24"/>
          <w:lang w:val="hr-HR"/>
        </w:rPr>
        <w:tab/>
      </w:r>
      <w:r w:rsidRPr="0069147F">
        <w:rPr>
          <w:noProof/>
          <w:lang w:val="hr-HR"/>
        </w:rPr>
        <w:t>Upute za korištenje</w:t>
      </w:r>
      <w:r w:rsidRPr="003917BA">
        <w:rPr>
          <w:noProof/>
          <w:lang w:val="hr-HR"/>
        </w:rPr>
        <w:tab/>
      </w:r>
      <w:r>
        <w:rPr>
          <w:noProof/>
        </w:rPr>
        <w:fldChar w:fldCharType="begin"/>
      </w:r>
      <w:r w:rsidRPr="003917BA">
        <w:rPr>
          <w:noProof/>
          <w:lang w:val="hr-HR"/>
        </w:rPr>
        <w:instrText xml:space="preserve"> PAGEREF _Toc179183548 \h </w:instrText>
      </w:r>
      <w:r>
        <w:rPr>
          <w:noProof/>
        </w:rPr>
      </w:r>
      <w:r>
        <w:rPr>
          <w:noProof/>
        </w:rPr>
        <w:fldChar w:fldCharType="separate"/>
      </w:r>
      <w:r w:rsidRPr="003917BA">
        <w:rPr>
          <w:noProof/>
          <w:lang w:val="hr-HR"/>
        </w:rPr>
        <w:t>6</w:t>
      </w:r>
      <w:r>
        <w:rPr>
          <w:noProof/>
        </w:rPr>
        <w:fldChar w:fldCharType="end"/>
      </w:r>
    </w:p>
    <w:p w14:paraId="5735C25F" w14:textId="77777777" w:rsidR="008D01D3" w:rsidRDefault="008D01D3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9147F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9147F">
        <w:rPr>
          <w:noProof/>
          <w:lang w:val="hr-HR"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_Toc179183549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6EA987" w14:textId="77777777" w:rsidR="00BB0DA6" w:rsidRPr="006D00C5" w:rsidRDefault="00BB0DA6" w:rsidP="00033D0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20B2D">
        <w:rPr>
          <w:lang w:val="hr-HR"/>
        </w:rPr>
        <w:lastRenderedPageBreak/>
        <w:t>Tehnička dokumentacija</w:t>
      </w:r>
    </w:p>
    <w:p w14:paraId="646A72E9" w14:textId="77777777" w:rsidR="00EF3BD8" w:rsidRPr="006D00C5" w:rsidRDefault="00EF3BD8" w:rsidP="00960B9D">
      <w:pPr>
        <w:pStyle w:val="InfoBlue"/>
      </w:pPr>
    </w:p>
    <w:p w14:paraId="62C750CD" w14:textId="77777777" w:rsidR="006E238A" w:rsidRPr="003917BA" w:rsidRDefault="006E238A" w:rsidP="00A10E2F">
      <w:pPr>
        <w:rPr>
          <w:b/>
          <w:bCs/>
          <w:i/>
          <w:iCs/>
          <w:color w:val="0000FF"/>
          <w:highlight w:val="yellow"/>
          <w:lang w:val="de-AT"/>
        </w:rPr>
      </w:pPr>
      <w:r w:rsidRPr="003917BA">
        <w:rPr>
          <w:b/>
          <w:bCs/>
          <w:i/>
          <w:iCs/>
          <w:color w:val="0000FF"/>
          <w:highlight w:val="yellow"/>
          <w:lang w:val="de-AT"/>
        </w:rPr>
        <w:t>Na koji način koristiti predložak?</w:t>
      </w:r>
    </w:p>
    <w:p w14:paraId="1373A17E" w14:textId="77777777" w:rsidR="00EF3BD8" w:rsidRPr="008D01D3" w:rsidRDefault="00EF3BD8" w:rsidP="00960B9D">
      <w:pPr>
        <w:pStyle w:val="InfoBlue"/>
        <w:rPr>
          <w:highlight w:val="yellow"/>
        </w:rPr>
      </w:pPr>
    </w:p>
    <w:p w14:paraId="56070A28" w14:textId="77777777" w:rsidR="00A55A74" w:rsidRPr="008D01D3" w:rsidRDefault="00A55A74" w:rsidP="00960B9D">
      <w:pPr>
        <w:pStyle w:val="InfoBlue"/>
        <w:rPr>
          <w:highlight w:val="yellow"/>
        </w:rPr>
      </w:pPr>
      <w:r w:rsidRPr="008D01D3">
        <w:rPr>
          <w:highlight w:val="yellow"/>
        </w:rPr>
        <w:t xml:space="preserve">Dokument se po potrebi može prilagoditi potrebama pojedinog projekta promjenom predloženih naslova predloženih poglavlja, kao i eventualnim dodavanjem novih poglavlja i potpoglavlja. </w:t>
      </w:r>
    </w:p>
    <w:p w14:paraId="671D80E3" w14:textId="77777777" w:rsidR="00A55A74" w:rsidRPr="008D01D3" w:rsidRDefault="00A55A74" w:rsidP="00960B9D">
      <w:pPr>
        <w:pStyle w:val="InfoBlue"/>
        <w:rPr>
          <w:highlight w:val="yellow"/>
        </w:rPr>
      </w:pPr>
    </w:p>
    <w:p w14:paraId="71E674EE" w14:textId="77777777" w:rsidR="006E238A" w:rsidRDefault="00A55A74" w:rsidP="00960B9D">
      <w:pPr>
        <w:pStyle w:val="InfoBlue"/>
      </w:pPr>
      <w:r w:rsidRPr="008D01D3">
        <w:rPr>
          <w:highlight w:val="yellow"/>
        </w:rPr>
        <w:t>Cilj dokumenta je opisati rezultat rada studentskog tima, problem koji je riješen u okviru projekta, korišten</w:t>
      </w:r>
      <w:r w:rsidR="000A14A5">
        <w:rPr>
          <w:highlight w:val="yellow"/>
        </w:rPr>
        <w:t>u</w:t>
      </w:r>
      <w:r w:rsidRPr="008D01D3">
        <w:rPr>
          <w:highlight w:val="yellow"/>
        </w:rPr>
        <w:t xml:space="preserve"> tehnologij</w:t>
      </w:r>
      <w:r w:rsidR="000A14A5">
        <w:rPr>
          <w:highlight w:val="yellow"/>
        </w:rPr>
        <w:t>u</w:t>
      </w:r>
      <w:r w:rsidRPr="008D01D3">
        <w:rPr>
          <w:highlight w:val="yellow"/>
        </w:rPr>
        <w:t>, mogućnosti i zna</w:t>
      </w:r>
      <w:r w:rsidR="008D01D3">
        <w:rPr>
          <w:highlight w:val="yellow"/>
        </w:rPr>
        <w:t>čajke dobivenog proizvoda i sl.</w:t>
      </w:r>
      <w:r w:rsidR="008D01D3">
        <w:t xml:space="preserve"> </w:t>
      </w:r>
      <w:r w:rsidR="008D01D3" w:rsidRPr="008D01D3">
        <w:rPr>
          <w:highlight w:val="yellow"/>
        </w:rPr>
        <w:t>Razinu detalja opisanu u ovom dokumentu studentski tim treba dogovoriti s nastavnikom.</w:t>
      </w:r>
    </w:p>
    <w:p w14:paraId="3120C0F4" w14:textId="77777777" w:rsidR="00DE4D1A" w:rsidRDefault="00DE4D1A" w:rsidP="00960B9D">
      <w:pPr>
        <w:pStyle w:val="InfoBlue"/>
      </w:pPr>
    </w:p>
    <w:p w14:paraId="50971918" w14:textId="77777777" w:rsidR="005D6FB5" w:rsidRDefault="005D6FB5" w:rsidP="00960B9D">
      <w:pPr>
        <w:pStyle w:val="InfoBlue"/>
      </w:pPr>
    </w:p>
    <w:p w14:paraId="4FAAA05C" w14:textId="77777777" w:rsidR="005D6FB5" w:rsidRDefault="005D6FB5" w:rsidP="00960B9D">
      <w:pPr>
        <w:pStyle w:val="InfoBlue"/>
      </w:pPr>
    </w:p>
    <w:p w14:paraId="5FD6BFD0" w14:textId="77777777" w:rsidR="005D6FB5" w:rsidRDefault="005D6FB5" w:rsidP="00960B9D">
      <w:pPr>
        <w:pStyle w:val="InfoBlue"/>
      </w:pPr>
    </w:p>
    <w:p w14:paraId="4C8978F6" w14:textId="77777777" w:rsidR="005D6FB5" w:rsidRPr="003917BA" w:rsidRDefault="005D6FB5" w:rsidP="005D6FB5">
      <w:pPr>
        <w:rPr>
          <w:b/>
          <w:bCs/>
          <w:i/>
          <w:iCs/>
          <w:color w:val="0000FF"/>
          <w:lang w:val="hr-HR"/>
        </w:rPr>
      </w:pPr>
      <w:r w:rsidRPr="003917BA">
        <w:rPr>
          <w:b/>
          <w:bCs/>
          <w:i/>
          <w:iCs/>
          <w:color w:val="0000FF"/>
          <w:lang w:val="hr-HR"/>
        </w:rPr>
        <w:t>Literatura:</w:t>
      </w:r>
    </w:p>
    <w:p w14:paraId="50F24C82" w14:textId="77777777" w:rsidR="005D6FB5" w:rsidRPr="005D6FB5" w:rsidRDefault="005D6FB5" w:rsidP="00960B9D">
      <w:pPr>
        <w:pStyle w:val="InfoBlue"/>
      </w:pPr>
      <w:r w:rsidRPr="005D6FB5">
        <w:t>U tekstu rada treba biti navedena literatura svugdje gdje je tekst, slika ili grafički prikaz preuzet ili se temelji na nekom pisanom predlošku. Literatura se navodi iza zaključka. U tekstu se literatura navodi unutar zagrada s navođenjem prvog autora i godine izdanja, npr. (Martinis, 1998).</w:t>
      </w:r>
    </w:p>
    <w:p w14:paraId="7A6DFA94" w14:textId="77777777" w:rsidR="005D6FB5" w:rsidRPr="005D6FB5" w:rsidRDefault="005D6FB5" w:rsidP="00960B9D">
      <w:pPr>
        <w:pStyle w:val="InfoBlue"/>
      </w:pPr>
    </w:p>
    <w:p w14:paraId="6832FA6C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proofErr w:type="spellStart"/>
      <w:r w:rsidRPr="00EE5D2B">
        <w:rPr>
          <w:b/>
          <w:bCs/>
          <w:i/>
          <w:iCs/>
          <w:color w:val="0000FF"/>
        </w:rPr>
        <w:t>Primjer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citiranja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knjige</w:t>
      </w:r>
      <w:proofErr w:type="spellEnd"/>
      <w:r w:rsidRPr="00EE5D2B">
        <w:rPr>
          <w:b/>
          <w:bCs/>
          <w:i/>
          <w:iCs/>
          <w:color w:val="0000FF"/>
        </w:rPr>
        <w:t>:</w:t>
      </w:r>
    </w:p>
    <w:p w14:paraId="06BDE86A" w14:textId="77777777" w:rsidR="005D6FB5" w:rsidRPr="005D6FB5" w:rsidRDefault="005D6FB5" w:rsidP="00960B9D">
      <w:pPr>
        <w:pStyle w:val="InfoBlue"/>
      </w:pPr>
      <w:r w:rsidRPr="005D6FB5">
        <w:t>Prezime, inicijal(i) imena autora. Naslov: podnaslov. Podatak o izdanju. Mjesto izdavanja: Nakladnik, godina izdavanja.</w:t>
      </w:r>
    </w:p>
    <w:p w14:paraId="3E89E28E" w14:textId="77777777" w:rsidR="005D6FB5" w:rsidRPr="005D6FB5" w:rsidRDefault="005D6FB5" w:rsidP="00960B9D">
      <w:pPr>
        <w:pStyle w:val="InfoBlue"/>
      </w:pPr>
    </w:p>
    <w:p w14:paraId="4AC53654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proofErr w:type="spellStart"/>
      <w:r w:rsidRPr="00EE5D2B">
        <w:rPr>
          <w:b/>
          <w:bCs/>
          <w:i/>
          <w:iCs/>
          <w:color w:val="0000FF"/>
        </w:rPr>
        <w:t>Primjer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citiranja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članka</w:t>
      </w:r>
      <w:proofErr w:type="spellEnd"/>
      <w:r w:rsidRPr="00EE5D2B">
        <w:rPr>
          <w:b/>
          <w:bCs/>
          <w:i/>
          <w:iCs/>
          <w:color w:val="0000FF"/>
        </w:rPr>
        <w:t xml:space="preserve"> u </w:t>
      </w:r>
      <w:proofErr w:type="spellStart"/>
      <w:r w:rsidRPr="00EE5D2B">
        <w:rPr>
          <w:b/>
          <w:bCs/>
          <w:i/>
          <w:iCs/>
          <w:color w:val="0000FF"/>
        </w:rPr>
        <w:t>časopisu</w:t>
      </w:r>
      <w:proofErr w:type="spellEnd"/>
      <w:r w:rsidRPr="00EE5D2B">
        <w:rPr>
          <w:b/>
          <w:bCs/>
          <w:i/>
          <w:iCs/>
          <w:color w:val="0000FF"/>
        </w:rPr>
        <w:t>:</w:t>
      </w:r>
    </w:p>
    <w:p w14:paraId="0AC21F11" w14:textId="77777777" w:rsidR="005D6FB5" w:rsidRPr="005D6FB5" w:rsidRDefault="005D6FB5" w:rsidP="00960B9D">
      <w:pPr>
        <w:pStyle w:val="InfoBlue"/>
      </w:pPr>
      <w:r w:rsidRPr="005D6FB5">
        <w:t>Prezime, inicijal(i) imena autora. Naslov članka: podnaslov. Naziv časopisa. Oznaka sveska/godišta, broj(godina), str. početna-završna.</w:t>
      </w:r>
    </w:p>
    <w:p w14:paraId="542E8DE4" w14:textId="77777777" w:rsidR="005D6FB5" w:rsidRPr="005D6FB5" w:rsidRDefault="005D6FB5" w:rsidP="00960B9D">
      <w:pPr>
        <w:pStyle w:val="InfoBlue"/>
      </w:pPr>
    </w:p>
    <w:p w14:paraId="19063EF2" w14:textId="77777777" w:rsidR="005D6FB5" w:rsidRPr="003917BA" w:rsidRDefault="005D6FB5" w:rsidP="005D6FB5">
      <w:pPr>
        <w:rPr>
          <w:b/>
          <w:bCs/>
          <w:i/>
          <w:iCs/>
          <w:color w:val="0000FF"/>
          <w:lang w:val="hr-HR"/>
        </w:rPr>
      </w:pPr>
      <w:r w:rsidRPr="003917BA">
        <w:rPr>
          <w:b/>
          <w:bCs/>
          <w:i/>
          <w:iCs/>
          <w:color w:val="0000FF"/>
          <w:lang w:val="hr-HR"/>
        </w:rPr>
        <w:t>Primjer citiranja rada sa konferencije:</w:t>
      </w:r>
    </w:p>
    <w:p w14:paraId="1FA97899" w14:textId="77777777" w:rsidR="005D6FB5" w:rsidRPr="005D6FB5" w:rsidRDefault="005D6FB5" w:rsidP="00960B9D">
      <w:pPr>
        <w:pStyle w:val="InfoBlue"/>
      </w:pPr>
      <w:r w:rsidRPr="005D6FB5">
        <w:t>Prezime, inicijal(i) imena autora. Naslov rada: podnaslov. Naslov zbornika, mjesto održavanja konferencije, (godina), str. početna-završna.</w:t>
      </w:r>
    </w:p>
    <w:p w14:paraId="43843F47" w14:textId="77777777" w:rsidR="005D6FB5" w:rsidRPr="005D6FB5" w:rsidRDefault="005D6FB5" w:rsidP="00960B9D">
      <w:pPr>
        <w:pStyle w:val="InfoBlue"/>
      </w:pPr>
    </w:p>
    <w:p w14:paraId="437C5B63" w14:textId="77777777" w:rsidR="005D6FB5" w:rsidRPr="00EE5D2B" w:rsidRDefault="005D6FB5" w:rsidP="005D6FB5">
      <w:pPr>
        <w:rPr>
          <w:b/>
          <w:bCs/>
          <w:i/>
          <w:iCs/>
          <w:color w:val="0000FF"/>
        </w:rPr>
      </w:pPr>
      <w:proofErr w:type="spellStart"/>
      <w:r w:rsidRPr="00EE5D2B">
        <w:rPr>
          <w:b/>
          <w:bCs/>
          <w:i/>
          <w:iCs/>
          <w:color w:val="0000FF"/>
        </w:rPr>
        <w:t>Primjer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citiranja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doktorskog</w:t>
      </w:r>
      <w:proofErr w:type="spellEnd"/>
      <w:r w:rsidRPr="00EE5D2B">
        <w:rPr>
          <w:b/>
          <w:bCs/>
          <w:i/>
          <w:iCs/>
          <w:color w:val="0000FF"/>
        </w:rPr>
        <w:t xml:space="preserve">, </w:t>
      </w:r>
      <w:proofErr w:type="spellStart"/>
      <w:r w:rsidRPr="00EE5D2B">
        <w:rPr>
          <w:b/>
          <w:bCs/>
          <w:i/>
          <w:iCs/>
          <w:color w:val="0000FF"/>
        </w:rPr>
        <w:t>magistarskog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ili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diplomskog</w:t>
      </w:r>
      <w:proofErr w:type="spellEnd"/>
      <w:r w:rsidRPr="00EE5D2B">
        <w:rPr>
          <w:b/>
          <w:bCs/>
          <w:i/>
          <w:iCs/>
          <w:color w:val="0000FF"/>
        </w:rPr>
        <w:t xml:space="preserve"> </w:t>
      </w:r>
      <w:proofErr w:type="spellStart"/>
      <w:r w:rsidRPr="00EE5D2B">
        <w:rPr>
          <w:b/>
          <w:bCs/>
          <w:i/>
          <w:iCs/>
          <w:color w:val="0000FF"/>
        </w:rPr>
        <w:t>rada</w:t>
      </w:r>
      <w:proofErr w:type="spellEnd"/>
      <w:r w:rsidRPr="00EE5D2B">
        <w:rPr>
          <w:b/>
          <w:bCs/>
          <w:i/>
          <w:iCs/>
          <w:color w:val="0000FF"/>
        </w:rPr>
        <w:t>:</w:t>
      </w:r>
    </w:p>
    <w:p w14:paraId="14CAC194" w14:textId="77777777" w:rsidR="005D6FB5" w:rsidRPr="005D6FB5" w:rsidRDefault="005D6FB5" w:rsidP="00960B9D">
      <w:pPr>
        <w:pStyle w:val="InfoBlue"/>
      </w:pPr>
      <w:r w:rsidRPr="005D6FB5">
        <w:t>Prezime, inicijal(i) imena autora. Naslov. Vrsta rada. Ustanova na kojoj je rad obranjen, godina.</w:t>
      </w:r>
    </w:p>
    <w:p w14:paraId="417111B9" w14:textId="77777777" w:rsidR="005D6FB5" w:rsidRPr="005D6FB5" w:rsidRDefault="005D6FB5" w:rsidP="00960B9D">
      <w:pPr>
        <w:pStyle w:val="InfoBlue"/>
      </w:pPr>
    </w:p>
    <w:p w14:paraId="29C1C092" w14:textId="77777777" w:rsidR="005D6FB5" w:rsidRPr="003917BA" w:rsidRDefault="005D6FB5" w:rsidP="005D6FB5">
      <w:pPr>
        <w:rPr>
          <w:b/>
          <w:bCs/>
          <w:i/>
          <w:iCs/>
          <w:color w:val="0000FF"/>
          <w:lang w:val="hr-HR"/>
        </w:rPr>
      </w:pPr>
      <w:r w:rsidRPr="003917BA">
        <w:rPr>
          <w:b/>
          <w:bCs/>
          <w:i/>
          <w:iCs/>
          <w:color w:val="0000FF"/>
          <w:lang w:val="hr-HR"/>
        </w:rPr>
        <w:t>Primjer citiranja www izvora:</w:t>
      </w:r>
    </w:p>
    <w:p w14:paraId="09057D21" w14:textId="77777777" w:rsidR="005D6FB5" w:rsidRPr="005D6FB5" w:rsidRDefault="005D6FB5" w:rsidP="00960B9D">
      <w:pPr>
        <w:pStyle w:val="InfoBlue"/>
      </w:pPr>
      <w:r w:rsidRPr="005D6FB5">
        <w:t>Ime(na) autora (ako je/su poznata), naslov dokumenta, datum nastanka (ako se razlikuje od datuma pristupa izvoru), naslov potpunog djela (italic), potpuna http adresa, datum pristupa dokumentu.</w:t>
      </w:r>
    </w:p>
    <w:p w14:paraId="329E1788" w14:textId="77777777" w:rsidR="005D6FB5" w:rsidRPr="005D6FB5" w:rsidRDefault="005D6FB5" w:rsidP="00960B9D">
      <w:pPr>
        <w:pStyle w:val="InfoBlue"/>
      </w:pPr>
    </w:p>
    <w:p w14:paraId="75F98D40" w14:textId="77777777" w:rsidR="005D6FB5" w:rsidRPr="003917BA" w:rsidRDefault="005D6FB5" w:rsidP="005D6FB5">
      <w:pPr>
        <w:rPr>
          <w:b/>
          <w:bCs/>
          <w:i/>
          <w:iCs/>
          <w:color w:val="0000FF"/>
          <w:lang w:val="de-AT"/>
        </w:rPr>
      </w:pPr>
      <w:r w:rsidRPr="003917BA">
        <w:rPr>
          <w:b/>
          <w:bCs/>
          <w:i/>
          <w:iCs/>
          <w:color w:val="0000FF"/>
          <w:lang w:val="de-AT"/>
        </w:rPr>
        <w:t>Ostale upute</w:t>
      </w:r>
    </w:p>
    <w:p w14:paraId="01ACD015" w14:textId="77777777" w:rsidR="00DE4D1A" w:rsidRPr="00960B9D" w:rsidRDefault="005D6FB5" w:rsidP="00960B9D">
      <w:pPr>
        <w:pStyle w:val="InfoBlue"/>
      </w:pPr>
      <w:r w:rsidRPr="00960B9D">
        <w:t>U svim dokumentima obvezno primjenjivati SI jedinice. Slike, formule i tablice potrebno je numerirati. Opis tablice stavlja se iznad, a opis slike ispod nje. U opisu slike ili tablice pišu se samo podaci neophodni za njeno razumijevanje (npr. Slika 6. Pojačalo s promjenljivim pojačanjem). Dodatna objašnjenja daju se u tekstu uz povezivanje sa slikom ili tablicom. Osi i parametri na slikama i grafičkim prikazima trebaju biti obilježeni. Daljnji opis tog grafičkog prikaza treba se nalaziti u tekstu rada. Formule se obilježavaju brojevima u zagradi, uz desni rub stranice, a u tekstu se poziva na broj formule.</w:t>
      </w:r>
    </w:p>
    <w:p w14:paraId="5DB7649C" w14:textId="77777777" w:rsidR="00BB0DA6" w:rsidRDefault="00DF3B4B" w:rsidP="006D00C5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id="0" w:name="_Toc179183546"/>
      <w:r w:rsidR="00620B2D" w:rsidRPr="00620B2D">
        <w:rPr>
          <w:lang w:val="hr-HR"/>
        </w:rPr>
        <w:lastRenderedPageBreak/>
        <w:t>Opis razvijenog proizvoda</w:t>
      </w:r>
      <w:bookmarkEnd w:id="0"/>
    </w:p>
    <w:p w14:paraId="5F9B8A3E" w14:textId="77777777" w:rsidR="00620B2D" w:rsidRDefault="00620B2D" w:rsidP="00620B2D">
      <w:pPr>
        <w:pStyle w:val="BodyText"/>
        <w:rPr>
          <w:lang w:val="hr-HR"/>
        </w:rPr>
      </w:pPr>
    </w:p>
    <w:p w14:paraId="6D1347A2" w14:textId="77777777" w:rsidR="00620B2D" w:rsidRDefault="00620B2D" w:rsidP="00620B2D">
      <w:pPr>
        <w:pStyle w:val="BodyText"/>
        <w:rPr>
          <w:lang w:val="hr-HR"/>
        </w:rPr>
      </w:pPr>
    </w:p>
    <w:p w14:paraId="17B00D43" w14:textId="77777777" w:rsidR="00620B2D" w:rsidRDefault="00620B2D" w:rsidP="00620B2D">
      <w:pPr>
        <w:pStyle w:val="BodyText"/>
        <w:rPr>
          <w:lang w:val="hr-HR"/>
        </w:rPr>
      </w:pPr>
    </w:p>
    <w:p w14:paraId="57F97D1C" w14:textId="77777777" w:rsidR="00620B2D" w:rsidRPr="00620B2D" w:rsidRDefault="00620B2D" w:rsidP="00620B2D">
      <w:pPr>
        <w:pStyle w:val="BodyText"/>
        <w:rPr>
          <w:lang w:val="hr-HR"/>
        </w:rPr>
      </w:pPr>
    </w:p>
    <w:p w14:paraId="194176BD" w14:textId="77777777" w:rsidR="00BB0DA6" w:rsidRPr="006D00C5" w:rsidRDefault="00620B2D" w:rsidP="006D00C5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id="1" w:name="_Toc179183547"/>
      <w:r w:rsidRPr="00620B2D">
        <w:rPr>
          <w:lang w:val="hr-HR"/>
        </w:rPr>
        <w:lastRenderedPageBreak/>
        <w:t>Tehničke značajke</w:t>
      </w:r>
      <w:bookmarkEnd w:id="1"/>
    </w:p>
    <w:p w14:paraId="7F74E2C9" w14:textId="77777777" w:rsidR="00620B2D" w:rsidRDefault="00620B2D" w:rsidP="00620B2D">
      <w:pPr>
        <w:pStyle w:val="BodyText"/>
        <w:rPr>
          <w:lang w:val="hr-HR"/>
        </w:rPr>
      </w:pPr>
    </w:p>
    <w:p w14:paraId="422D26B7" w14:textId="77777777" w:rsidR="00620B2D" w:rsidRDefault="00620B2D" w:rsidP="00620B2D">
      <w:pPr>
        <w:pStyle w:val="BodyText"/>
        <w:rPr>
          <w:lang w:val="hr-HR"/>
        </w:rPr>
      </w:pPr>
    </w:p>
    <w:p w14:paraId="59331152" w14:textId="77777777" w:rsidR="004D0BEF" w:rsidRDefault="00A55A74" w:rsidP="00A55A74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id="2" w:name="_Toc179183548"/>
      <w:r w:rsidR="00620B2D" w:rsidRPr="00620B2D">
        <w:rPr>
          <w:lang w:val="hr-HR"/>
        </w:rPr>
        <w:lastRenderedPageBreak/>
        <w:t>Upute za korištenje</w:t>
      </w:r>
      <w:bookmarkEnd w:id="2"/>
    </w:p>
    <w:p w14:paraId="172C64A3" w14:textId="77777777" w:rsidR="00A55A74" w:rsidRDefault="00A55A74" w:rsidP="00A55A74">
      <w:pPr>
        <w:pStyle w:val="BodyText"/>
        <w:rPr>
          <w:lang w:val="hr-HR"/>
        </w:rPr>
      </w:pPr>
    </w:p>
    <w:p w14:paraId="1D1D7FA2" w14:textId="77777777" w:rsidR="00A55A74" w:rsidRDefault="00A55A74" w:rsidP="00A55A74">
      <w:pPr>
        <w:pStyle w:val="BodyText"/>
        <w:rPr>
          <w:lang w:val="hr-HR"/>
        </w:rPr>
      </w:pPr>
    </w:p>
    <w:p w14:paraId="0FB62918" w14:textId="77777777" w:rsidR="00A55A74" w:rsidRDefault="00A55A74" w:rsidP="00A55A74">
      <w:pPr>
        <w:pStyle w:val="Heading1"/>
        <w:rPr>
          <w:lang w:val="hr-HR"/>
        </w:rPr>
      </w:pPr>
      <w:r>
        <w:rPr>
          <w:lang w:val="hr-HR"/>
        </w:rPr>
        <w:br w:type="page"/>
      </w:r>
      <w:bookmarkStart w:id="3" w:name="_Toc179183549"/>
      <w:r>
        <w:rPr>
          <w:lang w:val="hr-HR"/>
        </w:rPr>
        <w:lastRenderedPageBreak/>
        <w:t>Literatura</w:t>
      </w:r>
      <w:bookmarkEnd w:id="3"/>
    </w:p>
    <w:p w14:paraId="780F6B40" w14:textId="4E913809" w:rsidR="003917BA" w:rsidRDefault="003917BA" w:rsidP="00F23884">
      <w:pPr>
        <w:rPr>
          <w:lang w:val="hr-HR"/>
        </w:rPr>
      </w:pPr>
      <w:r>
        <w:rPr>
          <w:lang w:val="hr-HR"/>
        </w:rPr>
        <w:t xml:space="preserve">[1] OCPP 1.6, OCPP 2.0.1 </w:t>
      </w:r>
      <w:hyperlink r:id="rId9" w:history="1">
        <w:r w:rsidRPr="003917BA">
          <w:rPr>
            <w:rStyle w:val="Hyperlink"/>
            <w:lang w:val="hr-HR"/>
          </w:rPr>
          <w:t>https://openchargealliance.org/protocols/open-charge-point-protocol/</w:t>
        </w:r>
      </w:hyperlink>
    </w:p>
    <w:p w14:paraId="2AA25901" w14:textId="37681705" w:rsidR="003917BA" w:rsidRDefault="003917BA" w:rsidP="00F23884">
      <w:pPr>
        <w:rPr>
          <w:lang w:val="hr-HR"/>
        </w:rPr>
      </w:pPr>
      <w:r>
        <w:rPr>
          <w:lang w:val="hr-HR"/>
        </w:rPr>
        <w:t xml:space="preserve">[2] OCPP.Core </w:t>
      </w:r>
      <w:hyperlink r:id="rId10" w:history="1">
        <w:r w:rsidRPr="003917BA">
          <w:rPr>
            <w:rStyle w:val="Hyperlink"/>
            <w:lang w:val="hr-HR"/>
          </w:rPr>
          <w:t>https://github.com/dallmann-consulting/OCPP.Core</w:t>
        </w:r>
      </w:hyperlink>
    </w:p>
    <w:p w14:paraId="3EAD28DA" w14:textId="53BF6D3C" w:rsidR="003917BA" w:rsidRPr="00F23884" w:rsidRDefault="003917BA" w:rsidP="00F23884">
      <w:pPr>
        <w:rPr>
          <w:lang w:val="hr-HR"/>
        </w:rPr>
      </w:pPr>
    </w:p>
    <w:sectPr w:rsidR="003917BA" w:rsidRPr="00F23884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6C02A" w14:textId="77777777" w:rsidR="000C393C" w:rsidRDefault="000C393C">
      <w:r>
        <w:separator/>
      </w:r>
    </w:p>
  </w:endnote>
  <w:endnote w:type="continuationSeparator" w:id="0">
    <w:p w14:paraId="7C8BF9AD" w14:textId="77777777" w:rsidR="000C393C" w:rsidRDefault="000C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0E2F" w:rsidRPr="00DF3B4B" w14:paraId="4CB335E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4FB1F4" w14:textId="77777777" w:rsidR="00A10E2F" w:rsidRPr="00DF3B4B" w:rsidRDefault="00A10E2F">
          <w:pPr>
            <w:ind w:right="360"/>
            <w:rPr>
              <w:lang w:val="hr-HR"/>
            </w:rPr>
          </w:pPr>
          <w:r>
            <w:rPr>
              <w:lang w:val="hr-HR"/>
            </w:rPr>
            <w:t xml:space="preserve">FER  </w:t>
          </w:r>
          <w:r>
            <w:rPr>
              <w:lang w:val="hr-HR"/>
            </w:rPr>
            <w:t>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6AB887" w14:textId="41116459" w:rsidR="00A10E2F" w:rsidRPr="00DF3B4B" w:rsidRDefault="00A10E2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3917BA">
            <w:rPr>
              <w:noProof/>
              <w:lang w:val="hr-HR"/>
            </w:rPr>
            <w:t>2025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35F98B" w14:textId="77777777" w:rsidR="00A10E2F" w:rsidRPr="00DF3B4B" w:rsidRDefault="00A10E2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3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7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12284BD8" w14:textId="77777777" w:rsidR="00A10E2F" w:rsidRDefault="00A1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96DD7" w14:textId="77777777" w:rsidR="000C393C" w:rsidRDefault="000C393C">
      <w:r>
        <w:separator/>
      </w:r>
    </w:p>
  </w:footnote>
  <w:footnote w:type="continuationSeparator" w:id="0">
    <w:p w14:paraId="10EBE220" w14:textId="77777777" w:rsidR="000C393C" w:rsidRDefault="000C3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0E2F" w14:paraId="41105B42" w14:textId="77777777">
      <w:tc>
        <w:tcPr>
          <w:tcW w:w="6379" w:type="dxa"/>
        </w:tcPr>
        <w:p w14:paraId="38177FEB" w14:textId="77777777" w:rsidR="00A10E2F" w:rsidRPr="00DF3B4B" w:rsidRDefault="00A10E2F">
          <w:pPr>
            <w:rPr>
              <w:lang w:val="hr-HR"/>
            </w:rPr>
          </w:pPr>
          <w:r>
            <w:rPr>
              <w:lang w:val="hr-HR"/>
            </w:rPr>
            <w:t>&lt;Naziv projekta&gt;</w:t>
          </w:r>
        </w:p>
      </w:tc>
      <w:tc>
        <w:tcPr>
          <w:tcW w:w="3179" w:type="dxa"/>
        </w:tcPr>
        <w:p w14:paraId="78932C1D" w14:textId="77777777" w:rsidR="00A10E2F" w:rsidRPr="00DF3B4B" w:rsidRDefault="00A10E2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A10E2F" w14:paraId="0CF5A0B8" w14:textId="77777777">
      <w:tc>
        <w:tcPr>
          <w:tcW w:w="6379" w:type="dxa"/>
        </w:tcPr>
        <w:p w14:paraId="2B89BD3B" w14:textId="77777777" w:rsidR="00A10E2F" w:rsidRPr="00DF3B4B" w:rsidRDefault="00A10E2F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14:paraId="5E2D5A7F" w14:textId="77777777" w:rsidR="00A10E2F" w:rsidRPr="00DF3B4B" w:rsidRDefault="00A10E2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&lt;dd/mm/yy&gt;</w:t>
          </w:r>
        </w:p>
      </w:tc>
    </w:tr>
  </w:tbl>
  <w:p w14:paraId="46235982" w14:textId="77777777" w:rsidR="00A10E2F" w:rsidRDefault="00A10E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75729177">
    <w:abstractNumId w:val="0"/>
  </w:num>
  <w:num w:numId="2" w16cid:durableId="259215776">
    <w:abstractNumId w:val="5"/>
  </w:num>
  <w:num w:numId="3" w16cid:durableId="993141627">
    <w:abstractNumId w:val="2"/>
  </w:num>
  <w:num w:numId="4" w16cid:durableId="1348288447">
    <w:abstractNumId w:val="1"/>
  </w:num>
  <w:num w:numId="5" w16cid:durableId="1375428971">
    <w:abstractNumId w:val="3"/>
  </w:num>
  <w:num w:numId="6" w16cid:durableId="390543078">
    <w:abstractNumId w:val="4"/>
  </w:num>
  <w:num w:numId="7" w16cid:durableId="1269658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0F"/>
    <w:rsid w:val="000115F8"/>
    <w:rsid w:val="00033D01"/>
    <w:rsid w:val="000A14A5"/>
    <w:rsid w:val="000A6603"/>
    <w:rsid w:val="000C393C"/>
    <w:rsid w:val="000F5C98"/>
    <w:rsid w:val="00130B16"/>
    <w:rsid w:val="0015703B"/>
    <w:rsid w:val="00230E52"/>
    <w:rsid w:val="002767CE"/>
    <w:rsid w:val="002A0274"/>
    <w:rsid w:val="002C2FAE"/>
    <w:rsid w:val="002E17D8"/>
    <w:rsid w:val="002F43D6"/>
    <w:rsid w:val="00326360"/>
    <w:rsid w:val="00342FA5"/>
    <w:rsid w:val="003917BA"/>
    <w:rsid w:val="00403B3D"/>
    <w:rsid w:val="00476E88"/>
    <w:rsid w:val="004B40F8"/>
    <w:rsid w:val="004D0BEF"/>
    <w:rsid w:val="004E42E9"/>
    <w:rsid w:val="004E5140"/>
    <w:rsid w:val="0055086F"/>
    <w:rsid w:val="00552603"/>
    <w:rsid w:val="005D6FB5"/>
    <w:rsid w:val="005F1CE1"/>
    <w:rsid w:val="00620B2D"/>
    <w:rsid w:val="006417E6"/>
    <w:rsid w:val="00657A07"/>
    <w:rsid w:val="006749D6"/>
    <w:rsid w:val="006C6089"/>
    <w:rsid w:val="006D00C5"/>
    <w:rsid w:val="006E238A"/>
    <w:rsid w:val="006F4379"/>
    <w:rsid w:val="00716C09"/>
    <w:rsid w:val="00733A5F"/>
    <w:rsid w:val="0073584A"/>
    <w:rsid w:val="0073741F"/>
    <w:rsid w:val="00785F38"/>
    <w:rsid w:val="008D01D3"/>
    <w:rsid w:val="00960B9D"/>
    <w:rsid w:val="009E21C8"/>
    <w:rsid w:val="009F5B9E"/>
    <w:rsid w:val="009F620F"/>
    <w:rsid w:val="00A00712"/>
    <w:rsid w:val="00A10E2F"/>
    <w:rsid w:val="00A55A74"/>
    <w:rsid w:val="00A722D2"/>
    <w:rsid w:val="00A82B53"/>
    <w:rsid w:val="00B61621"/>
    <w:rsid w:val="00B946AE"/>
    <w:rsid w:val="00BB0DA6"/>
    <w:rsid w:val="00BD4729"/>
    <w:rsid w:val="00C74132"/>
    <w:rsid w:val="00C8244F"/>
    <w:rsid w:val="00D431B3"/>
    <w:rsid w:val="00DE4D1A"/>
    <w:rsid w:val="00DF3B4B"/>
    <w:rsid w:val="00E00BD9"/>
    <w:rsid w:val="00E119AF"/>
    <w:rsid w:val="00ED59D3"/>
    <w:rsid w:val="00EE5D2B"/>
    <w:rsid w:val="00EE70A8"/>
    <w:rsid w:val="00EF3BD8"/>
    <w:rsid w:val="00F12630"/>
    <w:rsid w:val="00F23884"/>
    <w:rsid w:val="00F7642E"/>
    <w:rsid w:val="00F812A8"/>
    <w:rsid w:val="00F96AD6"/>
    <w:rsid w:val="00F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F81F3"/>
  <w15:chartTrackingRefBased/>
  <w15:docId w15:val="{12B368DC-C790-443A-8479-91382B23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customStyle="1" w:styleId="TitleChar">
    <w:name w:val="Title Char"/>
    <w:basedOn w:val="DefaultParagraphFont"/>
    <w:link w:val="Title"/>
    <w:rsid w:val="00F812A8"/>
    <w:rPr>
      <w:rFonts w:ascii="Arial" w:hAnsi="Arial"/>
      <w:b/>
      <w:sz w:val="3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91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allmann-consulting/OCPP.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hargealliance.org/protocols/open-charge-point-protoco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o\Desktop\CPMS\Tehnicka-dokumentacij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Tehnicka-dokumentacija.dotx</Template>
  <TotalTime>624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Karlo Zizic</dc:creator>
  <cp:keywords/>
  <dc:description/>
  <cp:lastModifiedBy>Karlo Zizic</cp:lastModifiedBy>
  <cp:revision>4</cp:revision>
  <cp:lastPrinted>2005-03-17T14:40:00Z</cp:lastPrinted>
  <dcterms:created xsi:type="dcterms:W3CDTF">2025-01-30T21:12:00Z</dcterms:created>
  <dcterms:modified xsi:type="dcterms:W3CDTF">2025-01-31T17:33:00Z</dcterms:modified>
</cp:coreProperties>
</file>