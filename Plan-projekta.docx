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AFCA6" w14:textId="77777777" w:rsidR="00742C6B" w:rsidRPr="009F6453" w:rsidRDefault="00742C6B" w:rsidP="00033D01">
      <w:pPr>
        <w:pStyle w:val="Title"/>
        <w:jc w:val="right"/>
      </w:pPr>
      <w:r w:rsidRPr="009F6453">
        <w:t xml:space="preserve">Razvoj sustava za upravljanje punionicama električnih vozila </w:t>
      </w:r>
    </w:p>
    <w:p w14:paraId="3841979A" w14:textId="548A69D5" w:rsidR="00BB0DA6" w:rsidRPr="009F6453" w:rsidRDefault="00C74132" w:rsidP="00033D01">
      <w:pPr>
        <w:pStyle w:val="Title"/>
        <w:jc w:val="right"/>
      </w:pPr>
      <w:r w:rsidRPr="009F6453">
        <w:t>Projektna dokumentacija</w:t>
      </w:r>
    </w:p>
    <w:p w14:paraId="4761C616" w14:textId="77777777" w:rsidR="00BB0DA6" w:rsidRPr="009F6453" w:rsidRDefault="00BB0DA6" w:rsidP="00033D01">
      <w:pPr>
        <w:pStyle w:val="Title"/>
        <w:jc w:val="right"/>
      </w:pPr>
    </w:p>
    <w:p w14:paraId="0CF91D5A" w14:textId="41C38BF2" w:rsidR="00BB0DA6" w:rsidRPr="009F6453" w:rsidRDefault="00D431B3" w:rsidP="00033D01">
      <w:pPr>
        <w:pStyle w:val="Title"/>
        <w:jc w:val="right"/>
        <w:rPr>
          <w:sz w:val="28"/>
        </w:rPr>
      </w:pPr>
      <w:r w:rsidRPr="009F6453">
        <w:rPr>
          <w:sz w:val="28"/>
        </w:rPr>
        <w:t>Verzija</w:t>
      </w:r>
      <w:r w:rsidR="00BB0DA6" w:rsidRPr="009F6453">
        <w:rPr>
          <w:sz w:val="28"/>
        </w:rPr>
        <w:t xml:space="preserve"> 1.0</w:t>
      </w:r>
    </w:p>
    <w:p w14:paraId="4BE7B3A0" w14:textId="77777777" w:rsidR="00DE4D1A" w:rsidRPr="009F6453" w:rsidRDefault="00DE4D1A" w:rsidP="00033D01">
      <w:pPr>
        <w:pStyle w:val="Title"/>
        <w:rPr>
          <w:sz w:val="28"/>
        </w:rPr>
        <w:sectPr w:rsidR="00DE4D1A" w:rsidRPr="009F6453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E2E83B" w14:textId="77777777" w:rsidR="00BB0DA6" w:rsidRPr="009F6453" w:rsidRDefault="00D431B3" w:rsidP="00033D01">
      <w:pPr>
        <w:pStyle w:val="Title"/>
      </w:pPr>
      <w:r w:rsidRPr="009F6453">
        <w:lastRenderedPageBreak/>
        <w:t>Sadržaj</w:t>
      </w:r>
    </w:p>
    <w:p w14:paraId="0BBDC089" w14:textId="307D71E7" w:rsidR="00AD6DF0" w:rsidRPr="00AD6DF0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 w:rsidRPr="009F6453">
        <w:fldChar w:fldCharType="begin"/>
      </w:r>
      <w:r w:rsidRPr="009F6453">
        <w:instrText xml:space="preserve"> TOC \o "1-3" </w:instrText>
      </w:r>
      <w:r w:rsidRPr="009F6453">
        <w:fldChar w:fldCharType="separate"/>
      </w:r>
      <w:r w:rsidR="00AD6DF0">
        <w:rPr>
          <w:noProof/>
        </w:rPr>
        <w:t>1.</w:t>
      </w:r>
      <w:r w:rsidR="00AD6DF0"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 w:rsidR="00AD6DF0">
        <w:rPr>
          <w:noProof/>
        </w:rPr>
        <w:t>Puni naziv projekta</w:t>
      </w:r>
      <w:r w:rsidR="00AD6DF0">
        <w:rPr>
          <w:noProof/>
        </w:rPr>
        <w:tab/>
      </w:r>
      <w:r w:rsidR="00AD6DF0">
        <w:rPr>
          <w:noProof/>
        </w:rPr>
        <w:fldChar w:fldCharType="begin"/>
      </w:r>
      <w:r w:rsidR="00AD6DF0">
        <w:rPr>
          <w:noProof/>
        </w:rPr>
        <w:instrText xml:space="preserve"> PAGEREF _Toc182163405 \h </w:instrText>
      </w:r>
      <w:r w:rsidR="00AD6DF0">
        <w:rPr>
          <w:noProof/>
        </w:rPr>
      </w:r>
      <w:r w:rsidR="00AD6DF0">
        <w:rPr>
          <w:noProof/>
        </w:rPr>
        <w:fldChar w:fldCharType="separate"/>
      </w:r>
      <w:r w:rsidR="00AD6DF0">
        <w:rPr>
          <w:noProof/>
        </w:rPr>
        <w:t>4</w:t>
      </w:r>
      <w:r w:rsidR="00AD6DF0">
        <w:rPr>
          <w:noProof/>
        </w:rPr>
        <w:fldChar w:fldCharType="end"/>
      </w:r>
    </w:p>
    <w:p w14:paraId="0990018B" w14:textId="4C19662B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2.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7E6B1" w14:textId="7AC38AB1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3.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7A1329" w14:textId="32763829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4.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DACF1" w14:textId="40951313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5.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050FF" w14:textId="6156C0DF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6.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0475D" w14:textId="5569800E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7.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4E9706" w14:textId="0A8F9F00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8.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48BA9" w14:textId="21DF48C5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9.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E9AFF" w14:textId="0B868506" w:rsidR="00AD6DF0" w:rsidRP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10.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3D2937" w14:textId="10996B3C" w:rsidR="00AD6DF0" w:rsidRP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11.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2F122" w14:textId="539C270E" w:rsid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12.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 xml:space="preserve">Struktura raspodijeljenog posla (engl. </w:t>
      </w:r>
      <w:r w:rsidRPr="000203B2">
        <w:rPr>
          <w:i/>
          <w:noProof/>
        </w:rPr>
        <w:t>Work Breakdown Structure</w:t>
      </w:r>
      <w:r>
        <w:rPr>
          <w:noProof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C96A23" w14:textId="07E42203" w:rsidR="00AD6DF0" w:rsidRPr="0016791A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13.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 xml:space="preserve">Kontrolne točke projekta (engl. </w:t>
      </w:r>
      <w:r w:rsidRPr="000203B2">
        <w:rPr>
          <w:i/>
          <w:iCs/>
          <w:noProof/>
        </w:rPr>
        <w:t>milestones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F990D1" w14:textId="518937EA" w:rsidR="00AD6DF0" w:rsidRPr="0016791A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14.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355C12" w14:textId="6E74B123" w:rsid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DFCBE" w14:textId="4019F695" w:rsidR="00BB0DA6" w:rsidRPr="009F6453" w:rsidRDefault="00BB0DA6" w:rsidP="00033D01">
      <w:pPr>
        <w:pStyle w:val="Title"/>
      </w:pPr>
      <w:r w:rsidRPr="009F6453">
        <w:fldChar w:fldCharType="end"/>
      </w:r>
      <w:r w:rsidRPr="009F6453">
        <w:br w:type="page"/>
      </w:r>
      <w:r w:rsidR="006E238A" w:rsidRPr="009F6453">
        <w:lastRenderedPageBreak/>
        <w:t xml:space="preserve">Prijedlog </w:t>
      </w:r>
      <w:r w:rsidR="00C74132" w:rsidRPr="009F6453">
        <w:t xml:space="preserve">i plan </w:t>
      </w:r>
      <w:r w:rsidR="006E238A" w:rsidRPr="009F6453">
        <w:t>projekta</w:t>
      </w:r>
    </w:p>
    <w:p w14:paraId="6BD5C7DB" w14:textId="77777777" w:rsidR="00EF3BD8" w:rsidRPr="009F6453" w:rsidRDefault="00EF3BD8" w:rsidP="006D00C5">
      <w:pPr>
        <w:pStyle w:val="InfoBlue"/>
      </w:pPr>
    </w:p>
    <w:p w14:paraId="03611DAA" w14:textId="77777777" w:rsidR="006E238A" w:rsidRPr="009F6453" w:rsidRDefault="006E238A" w:rsidP="006D00C5">
      <w:pPr>
        <w:pStyle w:val="InfoBlue"/>
      </w:pPr>
      <w:r w:rsidRPr="009F6453">
        <w:t>Na koji način koristiti predložak?</w:t>
      </w:r>
    </w:p>
    <w:p w14:paraId="3FBBB509" w14:textId="77777777" w:rsidR="00EF3BD8" w:rsidRPr="009F6453" w:rsidRDefault="00EF3BD8" w:rsidP="006D00C5">
      <w:pPr>
        <w:pStyle w:val="InfoBlue"/>
      </w:pPr>
    </w:p>
    <w:p w14:paraId="1F1CEF8A" w14:textId="77777777" w:rsidR="007F7A84" w:rsidRPr="009F6453" w:rsidRDefault="006E238A" w:rsidP="007F7A84">
      <w:pPr>
        <w:pStyle w:val="InfoBlue"/>
      </w:pPr>
      <w:r w:rsidRPr="009F6453">
        <w:t xml:space="preserve">Tekst pisan u italic formi </w:t>
      </w:r>
      <w:r w:rsidR="00491A4E" w:rsidRPr="009F6453">
        <w:t>opisuje</w:t>
      </w:r>
      <w:r w:rsidRPr="009F6453">
        <w:t xml:space="preserve"> koje informacije je potrebno uključiti u</w:t>
      </w:r>
      <w:r w:rsidR="007F7A84" w:rsidRPr="009F6453">
        <w:t xml:space="preserve"> pojedino poglavlje Prijedloga.</w:t>
      </w:r>
    </w:p>
    <w:p w14:paraId="341E4FBC" w14:textId="77777777" w:rsidR="006E238A" w:rsidRPr="009F6453" w:rsidRDefault="007F7A84" w:rsidP="007F7A84">
      <w:pPr>
        <w:pStyle w:val="InfoBlue"/>
      </w:pPr>
      <w:r w:rsidRPr="009F6453">
        <w:t>Za upis vlastitog teksta</w:t>
      </w:r>
      <w:r w:rsidR="00DE4D1A" w:rsidRPr="009F6453">
        <w:t xml:space="preserve">, potrebno je </w:t>
      </w:r>
      <w:r w:rsidR="000E79E7" w:rsidRPr="009F6453">
        <w:t>pri</w:t>
      </w:r>
      <w:r w:rsidR="00DE4D1A" w:rsidRPr="009F6453">
        <w:t xml:space="preserve">tisnuti &lt;ENTER&gt; nakon italic teksta. </w:t>
      </w:r>
    </w:p>
    <w:p w14:paraId="09E5A788" w14:textId="77777777" w:rsidR="006E238A" w:rsidRPr="009F6453" w:rsidRDefault="006E238A" w:rsidP="006D00C5">
      <w:pPr>
        <w:pStyle w:val="InfoBlue"/>
      </w:pPr>
      <w:r w:rsidRPr="009F6453">
        <w:t>Tekst upisan u &lt;trokutastim zagradama&gt; treba zamijeniti s onim što se navodi</w:t>
      </w:r>
      <w:r w:rsidR="00DE4D1A" w:rsidRPr="009F6453">
        <w:t>.</w:t>
      </w:r>
    </w:p>
    <w:p w14:paraId="4A58C3C7" w14:textId="77777777" w:rsidR="00DE4D1A" w:rsidRPr="009F6453" w:rsidRDefault="00DE4D1A" w:rsidP="00DE4D1A">
      <w:pPr>
        <w:pStyle w:val="InfoBlue"/>
      </w:pPr>
    </w:p>
    <w:p w14:paraId="4A5B8C0C" w14:textId="77777777" w:rsidR="00DE4D1A" w:rsidRPr="009F6453" w:rsidRDefault="00DE4D1A" w:rsidP="00DE4D1A">
      <w:pPr>
        <w:pStyle w:val="InfoBlue"/>
      </w:pPr>
      <w:r w:rsidRPr="009F6453">
        <w:t>Svi članovi tima trebaju pročitati plan i suglasiti se s njime, a to potvrđuju svojim potpisom na kraju dokumenta.</w:t>
      </w:r>
    </w:p>
    <w:p w14:paraId="10017C52" w14:textId="77777777" w:rsidR="00742C6B" w:rsidRPr="009F6453" w:rsidRDefault="00742C6B" w:rsidP="00742C6B">
      <w:pPr>
        <w:pStyle w:val="BodyText"/>
        <w:ind w:left="0"/>
      </w:pPr>
    </w:p>
    <w:p w14:paraId="0A97D590" w14:textId="77777777" w:rsidR="00BB0DA6" w:rsidRPr="009F6453" w:rsidRDefault="00DF3B4B" w:rsidP="006D00C5">
      <w:pPr>
        <w:pStyle w:val="Heading1"/>
      </w:pPr>
      <w:r w:rsidRPr="009F6453">
        <w:br w:type="page"/>
      </w:r>
      <w:bookmarkStart w:id="0" w:name="_Toc182163405"/>
      <w:r w:rsidR="006E238A" w:rsidRPr="009F6453">
        <w:lastRenderedPageBreak/>
        <w:t>Puni naziv projekta</w:t>
      </w:r>
      <w:bookmarkEnd w:id="0"/>
    </w:p>
    <w:p w14:paraId="67BE547F" w14:textId="5439C1E2" w:rsidR="00E313E8" w:rsidRPr="009F6453" w:rsidRDefault="00E313E8" w:rsidP="00E313E8">
      <w:pPr>
        <w:pStyle w:val="InfoBlue"/>
      </w:pPr>
      <w:r w:rsidRPr="009F6453">
        <w:t>[Navesti puni naziv projekta iz kojeg će biti vidljiva problematika/tematika kojom se projekt bavi.]</w:t>
      </w:r>
    </w:p>
    <w:p w14:paraId="53E097BB" w14:textId="5407723E" w:rsidR="00230A9B" w:rsidRPr="009F6453" w:rsidRDefault="00230A9B" w:rsidP="00230A9B">
      <w:pPr>
        <w:pStyle w:val="BodyText"/>
        <w:ind w:left="0"/>
      </w:pPr>
      <w:r w:rsidRPr="009F6453">
        <w:t>R</w:t>
      </w:r>
      <w:r w:rsidR="001721DD" w:rsidRPr="009F6453">
        <w:t>azvoj integriranog sustava za upravljanje mrežom punionica električnih vozila tempeljenog na OCP</w:t>
      </w:r>
      <w:r w:rsidR="00291F64" w:rsidRPr="009F6453">
        <w:t>P (Open Charge Point Protocol)</w:t>
      </w:r>
      <w:r w:rsidR="001721DD" w:rsidRPr="009F6453">
        <w:t>.</w:t>
      </w:r>
    </w:p>
    <w:p w14:paraId="4F716E56" w14:textId="77777777" w:rsidR="00230A9B" w:rsidRPr="009F6453" w:rsidRDefault="00230A9B" w:rsidP="00230A9B">
      <w:pPr>
        <w:pStyle w:val="BodyText"/>
        <w:ind w:left="0"/>
      </w:pPr>
    </w:p>
    <w:p w14:paraId="53066D7F" w14:textId="77777777" w:rsidR="00BB0DA6" w:rsidRPr="009F6453" w:rsidRDefault="00F96AD6" w:rsidP="006D00C5">
      <w:pPr>
        <w:pStyle w:val="Heading1"/>
      </w:pPr>
      <w:bookmarkStart w:id="1" w:name="_Toc182163406"/>
      <w:r w:rsidRPr="009F6453">
        <w:t>Skraćeni naziv projekta</w:t>
      </w:r>
      <w:bookmarkEnd w:id="1"/>
    </w:p>
    <w:p w14:paraId="7987142E" w14:textId="2F4F6CCC" w:rsidR="00E313E8" w:rsidRPr="009F6453" w:rsidRDefault="00E313E8" w:rsidP="00E313E8">
      <w:pPr>
        <w:pStyle w:val="InfoBlue"/>
      </w:pPr>
      <w:r w:rsidRPr="009F6453">
        <w:t>[Navesti skraćeni naziv projekta, ako je definiran.]</w:t>
      </w:r>
    </w:p>
    <w:p w14:paraId="74BFA2D3" w14:textId="48C9F960" w:rsidR="00C601D9" w:rsidRPr="009F6453" w:rsidRDefault="001721DD" w:rsidP="001721DD">
      <w:pPr>
        <w:pStyle w:val="BodyText"/>
        <w:ind w:left="0"/>
      </w:pPr>
      <w:r w:rsidRPr="009F6453">
        <w:t>Razvoj sustava za upravljanje punionicama električnih vozila</w:t>
      </w:r>
      <w:r w:rsidR="00A23B4E" w:rsidRPr="009F6453">
        <w:t>.</w:t>
      </w:r>
    </w:p>
    <w:p w14:paraId="12EAD39F" w14:textId="77777777" w:rsidR="001721DD" w:rsidRPr="009F6453" w:rsidRDefault="001721DD" w:rsidP="001721DD">
      <w:pPr>
        <w:pStyle w:val="BodyText"/>
        <w:ind w:left="0"/>
      </w:pPr>
    </w:p>
    <w:p w14:paraId="76D65F27" w14:textId="77777777" w:rsidR="004D0BEF" w:rsidRPr="009F6453" w:rsidRDefault="004D0BEF" w:rsidP="006D00C5">
      <w:pPr>
        <w:pStyle w:val="Heading1"/>
      </w:pPr>
      <w:bookmarkStart w:id="2" w:name="_Toc182163407"/>
      <w:r w:rsidRPr="009F6453">
        <w:t>Opis problema/teme projekta</w:t>
      </w:r>
      <w:bookmarkEnd w:id="2"/>
    </w:p>
    <w:p w14:paraId="190D4798" w14:textId="77777777" w:rsidR="004D0BEF" w:rsidRPr="009F6453" w:rsidRDefault="004D0BEF" w:rsidP="006D00C5">
      <w:pPr>
        <w:pStyle w:val="InfoBlue"/>
      </w:pPr>
      <w:r w:rsidRPr="009F6453">
        <w:t>[Objasniti problem, odnosno temu projekta</w:t>
      </w:r>
      <w:r w:rsidR="00DE4D1A" w:rsidRPr="009F6453">
        <w:t>, o</w:t>
      </w:r>
      <w:r w:rsidRPr="009F6453">
        <w:t>bjasniti ukratko tip, uvjete i kontekst projekta.]</w:t>
      </w:r>
    </w:p>
    <w:p w14:paraId="2D803F67" w14:textId="045E73A8" w:rsidR="00C601D9" w:rsidRPr="009F6453" w:rsidRDefault="0089604F" w:rsidP="0089604F">
      <w:pPr>
        <w:pStyle w:val="BodyText"/>
        <w:ind w:left="0"/>
      </w:pPr>
      <w:r w:rsidRPr="009F6453">
        <w:t xml:space="preserve">S rastom broja električnih vozila javlja se potreba za učinkovitim upravljanjem mrežom punionica. Neki od izazova su: centralizirano upravljanje i nadzor svih punionica, odnosno praćenje statusa punionica u stvarnom vremenu. </w:t>
      </w:r>
      <w:r w:rsidR="00291F64" w:rsidRPr="009F6453">
        <w:t xml:space="preserve">Projekt će implementirati OCPP </w:t>
      </w:r>
      <w:r w:rsidR="00352E71" w:rsidRPr="009F6453">
        <w:t>za komunikaciju s punionicama te razviti web-sučelje za upravljanje cjelokupnim sustavom. I</w:t>
      </w:r>
      <w:r w:rsidR="00291F64" w:rsidRPr="009F6453">
        <w:t xml:space="preserve">zrađuje </w:t>
      </w:r>
      <w:r w:rsidR="00352E71" w:rsidRPr="009F6453">
        <w:t xml:space="preserve">se </w:t>
      </w:r>
      <w:r w:rsidR="00291F64" w:rsidRPr="009F6453">
        <w:t>u sklopu kolegija “Projekt” na diplomskom studiju Fakulteta elektrotehnike i računarstva.</w:t>
      </w:r>
    </w:p>
    <w:p w14:paraId="2A78FD69" w14:textId="77777777" w:rsidR="0089604F" w:rsidRPr="009F6453" w:rsidRDefault="0089604F" w:rsidP="0089604F">
      <w:pPr>
        <w:pStyle w:val="BodyText"/>
        <w:ind w:left="0"/>
      </w:pPr>
    </w:p>
    <w:p w14:paraId="2C0D1A33" w14:textId="77777777" w:rsidR="00BB0DA6" w:rsidRPr="009F6453" w:rsidRDefault="00F96AD6" w:rsidP="006D00C5">
      <w:pPr>
        <w:pStyle w:val="Heading1"/>
      </w:pPr>
      <w:bookmarkStart w:id="3" w:name="_Toc182163408"/>
      <w:r w:rsidRPr="009F6453">
        <w:t>Cilj projekta</w:t>
      </w:r>
      <w:bookmarkEnd w:id="3"/>
    </w:p>
    <w:p w14:paraId="0DB2F0D2" w14:textId="77777777" w:rsidR="00BB0DA6" w:rsidRPr="009F6453" w:rsidRDefault="00BB0DA6" w:rsidP="006D00C5">
      <w:pPr>
        <w:pStyle w:val="InfoBlue"/>
      </w:pPr>
      <w:r w:rsidRPr="009F6453">
        <w:t>[</w:t>
      </w:r>
      <w:r w:rsidR="00F96AD6" w:rsidRPr="009F6453">
        <w:t>Navesti predviđeni cilj ili ciljeve projekta</w:t>
      </w:r>
      <w:r w:rsidR="004D0BEF" w:rsidRPr="009F6453">
        <w:t>. Definiranje ciljeva</w:t>
      </w:r>
      <w:r w:rsidR="00DF3B4B" w:rsidRPr="009F6453">
        <w:t xml:space="preserve"> </w:t>
      </w:r>
      <w:r w:rsidR="00FC64FB" w:rsidRPr="009F6453">
        <w:t>omogućuje</w:t>
      </w:r>
      <w:r w:rsidR="00DF3B4B" w:rsidRPr="009F6453">
        <w:t xml:space="preserve"> određivanje pravca u kojem će se kretati izvođenje projekta.</w:t>
      </w:r>
      <w:r w:rsidR="00ED59D3" w:rsidRPr="009F6453">
        <w:t xml:space="preserve"> Navesti predviđeno trajanje projekta.</w:t>
      </w:r>
      <w:r w:rsidRPr="009F6453">
        <w:t>]</w:t>
      </w:r>
    </w:p>
    <w:p w14:paraId="362A2325" w14:textId="56777B27" w:rsidR="00F420D1" w:rsidRPr="009F6453" w:rsidRDefault="00F420D1" w:rsidP="00F420D1">
      <w:pPr>
        <w:pStyle w:val="BodyText"/>
        <w:numPr>
          <w:ilvl w:val="0"/>
          <w:numId w:val="9"/>
        </w:numPr>
      </w:pPr>
      <w:r w:rsidRPr="009F6453">
        <w:t xml:space="preserve">Razviti WebSocket server za komunikaciju s punionicama, baziranu na postojećem open-source projektu: </w:t>
      </w:r>
      <w:hyperlink r:id="rId9" w:history="1">
        <w:r w:rsidRPr="009F6453">
          <w:rPr>
            <w:rStyle w:val="Hyperlink"/>
          </w:rPr>
          <w:t>https://github.com/dallmann-consulting/OCPP.Core/tree/main</w:t>
        </w:r>
      </w:hyperlink>
    </w:p>
    <w:p w14:paraId="7B7EF93C" w14:textId="4A89A9BB" w:rsidR="00F420D1" w:rsidRPr="009F6453" w:rsidRDefault="00F420D1" w:rsidP="00DA7386">
      <w:pPr>
        <w:pStyle w:val="BodyText"/>
        <w:numPr>
          <w:ilvl w:val="0"/>
          <w:numId w:val="9"/>
        </w:numPr>
      </w:pPr>
      <w:r w:rsidRPr="009F6453">
        <w:t>Razviti sustav za upra</w:t>
      </w:r>
      <w:r w:rsidR="0016791A">
        <w:t>v</w:t>
      </w:r>
      <w:r w:rsidRPr="009F6453">
        <w:t>ljanje punionicama električnih vozila</w:t>
      </w:r>
    </w:p>
    <w:p w14:paraId="24CD570C" w14:textId="77777777" w:rsidR="00C601D9" w:rsidRPr="009F6453" w:rsidRDefault="00C601D9" w:rsidP="00C601D9">
      <w:pPr>
        <w:pStyle w:val="BodyText"/>
      </w:pPr>
    </w:p>
    <w:p w14:paraId="7FB93EA6" w14:textId="43749D8D" w:rsidR="00A722D2" w:rsidRPr="009F6453" w:rsidRDefault="00FC64FB" w:rsidP="006D00C5">
      <w:pPr>
        <w:pStyle w:val="Heading1"/>
      </w:pPr>
      <w:bookmarkStart w:id="4" w:name="_Toc182163409"/>
      <w:r w:rsidRPr="009F6453">
        <w:t>Voditelj studentskog tima</w:t>
      </w:r>
      <w:bookmarkEnd w:id="4"/>
    </w:p>
    <w:p w14:paraId="35C24D39" w14:textId="3171EC63" w:rsidR="00291F64" w:rsidRPr="009F6453" w:rsidRDefault="00291F64" w:rsidP="00291F64">
      <w:r w:rsidRPr="009F6453">
        <w:t>Karlo Žižić</w:t>
      </w:r>
    </w:p>
    <w:p w14:paraId="00A569CF" w14:textId="77777777" w:rsidR="00C601D9" w:rsidRPr="009F6453" w:rsidRDefault="00C601D9" w:rsidP="00C601D9">
      <w:pPr>
        <w:pStyle w:val="BodyText"/>
      </w:pPr>
    </w:p>
    <w:p w14:paraId="64D8D548" w14:textId="3ACE137F" w:rsidR="00A722D2" w:rsidRPr="009F6453" w:rsidRDefault="00A722D2" w:rsidP="006D00C5">
      <w:pPr>
        <w:pStyle w:val="Heading1"/>
      </w:pPr>
      <w:bookmarkStart w:id="5" w:name="_Toc182163410"/>
      <w:r w:rsidRPr="009F6453">
        <w:t>Rezultat(i)</w:t>
      </w:r>
      <w:bookmarkEnd w:id="5"/>
    </w:p>
    <w:p w14:paraId="6D7B1601" w14:textId="77777777" w:rsidR="00A722D2" w:rsidRPr="009F6453" w:rsidRDefault="00E119AF" w:rsidP="006D00C5">
      <w:pPr>
        <w:pStyle w:val="InfoBlue"/>
      </w:pPr>
      <w:r w:rsidRPr="009F6453">
        <w:t>[Navesti š</w:t>
      </w:r>
      <w:r w:rsidR="00A722D2" w:rsidRPr="009F6453">
        <w:t>to će se isporučiti na kraju projekta</w:t>
      </w:r>
      <w:r w:rsidR="00DE4D1A" w:rsidRPr="009F6453">
        <w:t>, voditi računa da osim rezultata u vidu nekog proizvoda ovdje treba navesti i svu dokumentaciju.</w:t>
      </w:r>
      <w:r w:rsidRPr="009F6453">
        <w:t>]</w:t>
      </w:r>
    </w:p>
    <w:p w14:paraId="19D00932" w14:textId="11161FA3" w:rsidR="00F420D1" w:rsidRPr="009F6453" w:rsidRDefault="007627B6" w:rsidP="00F420D1">
      <w:pPr>
        <w:pStyle w:val="BodyText"/>
        <w:ind w:left="0"/>
      </w:pPr>
      <w:r w:rsidRPr="009F6453">
        <w:t>Isporučiti će se softversko rješenje i tehnička dokumentacija projekta.</w:t>
      </w:r>
    </w:p>
    <w:p w14:paraId="06B115BB" w14:textId="77777777" w:rsidR="00F420D1" w:rsidRPr="009F6453" w:rsidRDefault="00F420D1" w:rsidP="00F420D1">
      <w:pPr>
        <w:pStyle w:val="BodyText"/>
        <w:ind w:left="0"/>
      </w:pPr>
    </w:p>
    <w:p w14:paraId="1D846DA2" w14:textId="77777777" w:rsidR="000A6603" w:rsidRPr="009F6453" w:rsidRDefault="000A6603" w:rsidP="000A6603">
      <w:pPr>
        <w:pStyle w:val="Heading1"/>
      </w:pPr>
      <w:bookmarkStart w:id="6" w:name="_Toc182163411"/>
      <w:bookmarkStart w:id="7" w:name="_Toc100054240"/>
      <w:r w:rsidRPr="009F6453">
        <w:t>Slični projekti</w:t>
      </w:r>
      <w:bookmarkEnd w:id="6"/>
    </w:p>
    <w:p w14:paraId="7C6EB39E" w14:textId="77777777" w:rsidR="000A6603" w:rsidRPr="009F6453" w:rsidRDefault="000A6603" w:rsidP="000A6603">
      <w:pPr>
        <w:pStyle w:val="InfoBlue"/>
      </w:pPr>
      <w:r w:rsidRPr="009F6453">
        <w:t>[Navesti projekte koji su povezani s dotičnim projektom.]</w:t>
      </w:r>
    </w:p>
    <w:p w14:paraId="591219D4" w14:textId="4DD065BF" w:rsidR="000215CF" w:rsidRPr="009F6453" w:rsidRDefault="007627B6" w:rsidP="007627B6">
      <w:pPr>
        <w:pStyle w:val="BodyText"/>
        <w:ind w:left="0"/>
      </w:pPr>
      <w:r w:rsidRPr="009F6453">
        <w:t xml:space="preserve">Open-source projekt </w:t>
      </w:r>
      <w:hyperlink r:id="rId10" w:history="1">
        <w:r w:rsidRPr="009F6453">
          <w:rPr>
            <w:rStyle w:val="Hyperlink"/>
          </w:rPr>
          <w:t>https://github.com/dallmann-consulting/OCPP.Core/tree/main</w:t>
        </w:r>
      </w:hyperlink>
      <w:r w:rsidRPr="009F6453">
        <w:t xml:space="preserve"> demonstrira implementaciju </w:t>
      </w:r>
      <w:r w:rsidR="009F6453">
        <w:t>OCPP servera i web sučelja za upravljanj</w:t>
      </w:r>
      <w:r w:rsidR="002A0F7C">
        <w:t>e</w:t>
      </w:r>
      <w:r w:rsidR="009F6453">
        <w:t xml:space="preserve"> punionicama koristeći tehnologije C#, .NET.</w:t>
      </w:r>
    </w:p>
    <w:p w14:paraId="5B0D4677" w14:textId="77777777" w:rsidR="000215CF" w:rsidRPr="009F6453" w:rsidRDefault="000215CF" w:rsidP="00C601D9">
      <w:pPr>
        <w:pStyle w:val="BodyText"/>
      </w:pPr>
    </w:p>
    <w:p w14:paraId="5D174961" w14:textId="77777777" w:rsidR="000215CF" w:rsidRPr="009F6453" w:rsidRDefault="000215CF" w:rsidP="00C601D9">
      <w:pPr>
        <w:pStyle w:val="BodyText"/>
      </w:pPr>
    </w:p>
    <w:p w14:paraId="47937E45" w14:textId="77777777" w:rsidR="000215CF" w:rsidRPr="009F6453" w:rsidRDefault="000215CF" w:rsidP="00C601D9">
      <w:pPr>
        <w:pStyle w:val="BodyText"/>
      </w:pPr>
    </w:p>
    <w:p w14:paraId="6C66B770" w14:textId="77777777" w:rsidR="000215CF" w:rsidRPr="009F6453" w:rsidRDefault="000215CF" w:rsidP="00C601D9">
      <w:pPr>
        <w:pStyle w:val="BodyText"/>
      </w:pPr>
    </w:p>
    <w:p w14:paraId="32180010" w14:textId="77777777" w:rsidR="000215CF" w:rsidRPr="009F6453" w:rsidRDefault="000215CF" w:rsidP="00C601D9">
      <w:pPr>
        <w:pStyle w:val="BodyText"/>
      </w:pPr>
    </w:p>
    <w:p w14:paraId="63A384C7" w14:textId="77777777" w:rsidR="00C74132" w:rsidRPr="009F6453" w:rsidRDefault="00C74132" w:rsidP="00C74132">
      <w:pPr>
        <w:pStyle w:val="Heading1"/>
      </w:pPr>
      <w:bookmarkStart w:id="8" w:name="_Toc182163412"/>
      <w:r w:rsidRPr="009F6453">
        <w:t>Resursi</w:t>
      </w:r>
      <w:bookmarkEnd w:id="7"/>
      <w:bookmarkEnd w:id="8"/>
    </w:p>
    <w:p w14:paraId="1329A382" w14:textId="77777777" w:rsidR="00C74132" w:rsidRPr="009F6453" w:rsidRDefault="00C74132" w:rsidP="00C74132">
      <w:pPr>
        <w:pStyle w:val="InfoBlue"/>
      </w:pPr>
      <w:r w:rsidRPr="009F6453">
        <w:t>[Navesti ljudske i ostale resurse potrebne za uspješno dovršenje projekta.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odsustva).]</w:t>
      </w:r>
    </w:p>
    <w:p w14:paraId="3F726434" w14:textId="77777777" w:rsidR="00C74132" w:rsidRPr="009F6453" w:rsidRDefault="00C74132" w:rsidP="00C74132">
      <w:pPr>
        <w:pStyle w:val="BodyText"/>
        <w:rPr>
          <w:b/>
        </w:rPr>
      </w:pPr>
      <w:r w:rsidRPr="009F6453">
        <w:rPr>
          <w:b/>
        </w:rPr>
        <w:t>Tablica 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678"/>
        <w:gridCol w:w="1259"/>
        <w:gridCol w:w="4682"/>
      </w:tblGrid>
      <w:tr w:rsidR="00154FCD" w:rsidRPr="009F6453" w14:paraId="494F1297" w14:textId="77777777" w:rsidTr="004E4A9B">
        <w:trPr>
          <w:jc w:val="center"/>
        </w:trPr>
        <w:tc>
          <w:tcPr>
            <w:tcW w:w="1259" w:type="dxa"/>
            <w:vAlign w:val="center"/>
          </w:tcPr>
          <w:p w14:paraId="227AFEA7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Ime i prezime</w:t>
            </w:r>
          </w:p>
        </w:tc>
        <w:tc>
          <w:tcPr>
            <w:tcW w:w="1678" w:type="dxa"/>
            <w:vAlign w:val="center"/>
          </w:tcPr>
          <w:p w14:paraId="63880563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7443940F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GSM broj</w:t>
            </w:r>
          </w:p>
        </w:tc>
        <w:tc>
          <w:tcPr>
            <w:tcW w:w="4682" w:type="dxa"/>
            <w:vAlign w:val="center"/>
          </w:tcPr>
          <w:p w14:paraId="5F93EF45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Napomene</w:t>
            </w:r>
          </w:p>
        </w:tc>
      </w:tr>
      <w:tr w:rsidR="00154FCD" w:rsidRPr="009F6453" w14:paraId="2EA29657" w14:textId="77777777" w:rsidTr="004E4A9B">
        <w:trPr>
          <w:jc w:val="center"/>
        </w:trPr>
        <w:tc>
          <w:tcPr>
            <w:tcW w:w="1259" w:type="dxa"/>
            <w:vAlign w:val="center"/>
          </w:tcPr>
          <w:p w14:paraId="7989139A" w14:textId="3DB9685C" w:rsidR="00154FCD" w:rsidRPr="009F6453" w:rsidRDefault="00664476" w:rsidP="00C74132">
            <w:pPr>
              <w:pStyle w:val="BodyText"/>
              <w:ind w:left="0"/>
              <w:jc w:val="center"/>
            </w:pPr>
            <w:r>
              <w:t>Karlo Žižić</w:t>
            </w:r>
          </w:p>
        </w:tc>
        <w:tc>
          <w:tcPr>
            <w:tcW w:w="1678" w:type="dxa"/>
            <w:vAlign w:val="center"/>
          </w:tcPr>
          <w:p w14:paraId="1AC1F89A" w14:textId="2223591B" w:rsidR="00154FCD" w:rsidRPr="009F6453" w:rsidRDefault="00664476" w:rsidP="00C74132">
            <w:pPr>
              <w:pStyle w:val="BodyText"/>
              <w:ind w:left="0"/>
              <w:jc w:val="center"/>
            </w:pPr>
            <w:r>
              <w:t>karlo.zizic@fer.hr</w:t>
            </w:r>
          </w:p>
        </w:tc>
        <w:tc>
          <w:tcPr>
            <w:tcW w:w="1259" w:type="dxa"/>
            <w:vAlign w:val="center"/>
          </w:tcPr>
          <w:p w14:paraId="1E6AF6F3" w14:textId="77777777" w:rsidR="00154FCD" w:rsidRPr="009F6453" w:rsidRDefault="00154FCD" w:rsidP="00C74132">
            <w:pPr>
              <w:pStyle w:val="BodyText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08909B4D" w14:textId="77777777" w:rsidR="00154FCD" w:rsidRPr="009F6453" w:rsidRDefault="00154FCD" w:rsidP="00C74132">
            <w:pPr>
              <w:pStyle w:val="BodyText"/>
              <w:ind w:left="0"/>
              <w:jc w:val="center"/>
            </w:pPr>
          </w:p>
        </w:tc>
      </w:tr>
    </w:tbl>
    <w:p w14:paraId="0A1FF6EA" w14:textId="77777777" w:rsidR="00A722D2" w:rsidRPr="009F6453" w:rsidRDefault="00A722D2" w:rsidP="006D00C5">
      <w:pPr>
        <w:pStyle w:val="Heading1"/>
      </w:pPr>
      <w:bookmarkStart w:id="9" w:name="_Toc182163413"/>
      <w:r w:rsidRPr="009F6453">
        <w:t>Glavni rizici</w:t>
      </w:r>
      <w:bookmarkEnd w:id="9"/>
    </w:p>
    <w:p w14:paraId="692D5B4C" w14:textId="4F68BD0E" w:rsidR="00C52534" w:rsidRDefault="00E119AF" w:rsidP="00C52534">
      <w:pPr>
        <w:pStyle w:val="InfoBlue"/>
      </w:pPr>
      <w:r w:rsidRPr="009F6453">
        <w:t>[</w:t>
      </w:r>
      <w:r w:rsidR="00A722D2" w:rsidRPr="009F6453">
        <w:t>Navesti glavne zapreke za ostvarenje uspjeha projekta, te posljedice ukoliko projekt ne uspije</w:t>
      </w:r>
      <w:r w:rsidRPr="009F6453">
        <w:t>.]</w:t>
      </w:r>
    </w:p>
    <w:p w14:paraId="55CB963A" w14:textId="7E1C35CC" w:rsidR="00C52534" w:rsidRDefault="00C52534" w:rsidP="00C52534">
      <w:pPr>
        <w:pStyle w:val="BodyText"/>
        <w:numPr>
          <w:ilvl w:val="0"/>
          <w:numId w:val="9"/>
        </w:numPr>
      </w:pPr>
      <w:r>
        <w:t>Kašnjenje u implementaciji</w:t>
      </w:r>
    </w:p>
    <w:p w14:paraId="61940DF4" w14:textId="77777777" w:rsidR="00A722D2" w:rsidRPr="009F6453" w:rsidRDefault="00A722D2" w:rsidP="006D00C5">
      <w:pPr>
        <w:pStyle w:val="Heading1"/>
      </w:pPr>
      <w:bookmarkStart w:id="10" w:name="_Toc182163414"/>
      <w:r w:rsidRPr="009F6453">
        <w:t>Smanjivanje rizika</w:t>
      </w:r>
      <w:bookmarkEnd w:id="10"/>
    </w:p>
    <w:p w14:paraId="07E83B16" w14:textId="77777777" w:rsidR="00A722D2" w:rsidRPr="009F6453" w:rsidRDefault="00E119AF" w:rsidP="006D00C5">
      <w:pPr>
        <w:pStyle w:val="InfoBlue"/>
      </w:pPr>
      <w:r w:rsidRPr="009F6453">
        <w:t>[</w:t>
      </w:r>
      <w:r w:rsidR="00A722D2" w:rsidRPr="009F6453">
        <w:t>Navesti korake koji će se poduzeti kako bi se što je moguće više umanjio svaki od prethodno navedenih rizika.</w:t>
      </w:r>
      <w:r w:rsidRPr="009F6453">
        <w:t>]</w:t>
      </w:r>
    </w:p>
    <w:p w14:paraId="732F6E9D" w14:textId="0CA3C060" w:rsidR="00C601D9" w:rsidRDefault="00C52534" w:rsidP="00C52534">
      <w:pPr>
        <w:pStyle w:val="BodyText"/>
        <w:numPr>
          <w:ilvl w:val="0"/>
          <w:numId w:val="9"/>
        </w:numPr>
      </w:pPr>
      <w:r>
        <w:t>Uvođenjem redovitih kontrolnih točaka vezanih uz razvoj projekta</w:t>
      </w:r>
    </w:p>
    <w:p w14:paraId="7DB38301" w14:textId="77777777" w:rsidR="00C74132" w:rsidRPr="009F6453" w:rsidRDefault="00C74132" w:rsidP="00C74132">
      <w:pPr>
        <w:pStyle w:val="Heading1"/>
      </w:pPr>
      <w:bookmarkStart w:id="11" w:name="_Toc100054243"/>
      <w:bookmarkStart w:id="12" w:name="_Toc182163415"/>
      <w:r w:rsidRPr="009F6453">
        <w:t>Glavne faze projekta</w:t>
      </w:r>
      <w:bookmarkEnd w:id="11"/>
      <w:bookmarkEnd w:id="12"/>
    </w:p>
    <w:p w14:paraId="653014DB" w14:textId="229FC908" w:rsidR="000A6267" w:rsidRDefault="00C74132" w:rsidP="000A6267">
      <w:pPr>
        <w:pStyle w:val="InfoBlue"/>
      </w:pPr>
      <w:r w:rsidRPr="009F6453">
        <w:t>[Navesti glavne faze projekta, te ukratko objašnjenje po kojem načelu je projekt podijeljen na te faze- vremenska organizacija, smanjenje rizika, raspoloživost resursa i/ili nešto drugo.]</w:t>
      </w:r>
    </w:p>
    <w:p w14:paraId="695A2D7C" w14:textId="0E108823" w:rsidR="000A6267" w:rsidRDefault="000A6267" w:rsidP="000A6267">
      <w:pPr>
        <w:pStyle w:val="BodyText"/>
        <w:numPr>
          <w:ilvl w:val="0"/>
          <w:numId w:val="11"/>
        </w:numPr>
      </w:pPr>
      <w:r>
        <w:t>Faza: planiranje</w:t>
      </w:r>
      <w:r w:rsidR="00F662B6">
        <w:t xml:space="preserve"> (30.09. – 10.11.2024.) -</w:t>
      </w:r>
      <w:r>
        <w:t xml:space="preserve"> definiranje zahtjeva i pregled postojećih rješenja</w:t>
      </w:r>
      <w:r w:rsidR="00B42A5C">
        <w:t xml:space="preserve">, osmišljavanje </w:t>
      </w:r>
      <w:r w:rsidR="000D7EE6">
        <w:t>arhitekture programskog rješenja</w:t>
      </w:r>
    </w:p>
    <w:p w14:paraId="407FDB97" w14:textId="4155DF72" w:rsidR="005D4F5C" w:rsidRDefault="000A6267" w:rsidP="000A6267">
      <w:pPr>
        <w:pStyle w:val="BodyText"/>
        <w:numPr>
          <w:ilvl w:val="0"/>
          <w:numId w:val="11"/>
        </w:numPr>
      </w:pPr>
      <w:r>
        <w:t>Faza</w:t>
      </w:r>
      <w:r w:rsidRPr="004E4A9B">
        <w:t>:</w:t>
      </w:r>
      <w:r>
        <w:t xml:space="preserve"> implementacija projekta (</w:t>
      </w:r>
      <w:r w:rsidR="00F662B6">
        <w:t>11.11.2024. – 20.1.2025.</w:t>
      </w:r>
      <w:r>
        <w:t>)</w:t>
      </w:r>
      <w:r w:rsidR="00054F6D">
        <w:t xml:space="preserve"> </w:t>
      </w:r>
      <w:r w:rsidR="004E4A9B">
        <w:t>–</w:t>
      </w:r>
      <w:r w:rsidR="00B42A5C">
        <w:t xml:space="preserve"> razvoj</w:t>
      </w:r>
      <w:r w:rsidR="004E4A9B">
        <w:t xml:space="preserve"> sustava za upravljanje punionicama električnih vozila</w:t>
      </w:r>
    </w:p>
    <w:p w14:paraId="267A4515" w14:textId="55205ACC" w:rsidR="005A4853" w:rsidRPr="009F6453" w:rsidRDefault="000A6267" w:rsidP="000E0A81">
      <w:pPr>
        <w:pStyle w:val="BodyText"/>
        <w:numPr>
          <w:ilvl w:val="0"/>
          <w:numId w:val="11"/>
        </w:numPr>
      </w:pPr>
      <w:r>
        <w:t>Faza: primopredaja projekta (20.1.</w:t>
      </w:r>
      <w:r w:rsidR="00F662B6">
        <w:t xml:space="preserve"> </w:t>
      </w:r>
      <w:r>
        <w:t>-</w:t>
      </w:r>
      <w:r w:rsidR="00F662B6">
        <w:t xml:space="preserve"> </w:t>
      </w:r>
      <w:r>
        <w:t>31.01.2025.)</w:t>
      </w:r>
      <w:r w:rsidR="00B42A5C">
        <w:t xml:space="preserve"> </w:t>
      </w:r>
      <w:r w:rsidR="004E4A9B">
        <w:t>–</w:t>
      </w:r>
      <w:r w:rsidR="00B42A5C">
        <w:t xml:space="preserve"> </w:t>
      </w:r>
      <w:r w:rsidR="004E4A9B">
        <w:t>finalizacija projekta, što uključuje izradu završne dokumentacije</w:t>
      </w:r>
    </w:p>
    <w:p w14:paraId="17C45547" w14:textId="77777777" w:rsidR="00C74132" w:rsidRPr="009F6453" w:rsidRDefault="00C74132" w:rsidP="00C74132">
      <w:pPr>
        <w:pStyle w:val="Heading1"/>
      </w:pPr>
      <w:bookmarkStart w:id="13" w:name="_Toc100054244"/>
      <w:bookmarkStart w:id="14" w:name="_Toc182163416"/>
      <w:r w:rsidRPr="009F6453">
        <w:t>Struktura raspodijeljenog posla (</w:t>
      </w:r>
      <w:r w:rsidR="00FC64FB" w:rsidRPr="009F6453">
        <w:t xml:space="preserve">engl. </w:t>
      </w:r>
      <w:r w:rsidR="00FC64FB" w:rsidRPr="009F6453">
        <w:rPr>
          <w:i/>
        </w:rPr>
        <w:t>Work Breakdown Structure</w:t>
      </w:r>
      <w:r w:rsidR="00FC64FB" w:rsidRPr="009F6453">
        <w:t xml:space="preserve"> - </w:t>
      </w:r>
      <w:r w:rsidRPr="009F6453">
        <w:t>WBS)</w:t>
      </w:r>
      <w:bookmarkEnd w:id="13"/>
      <w:bookmarkEnd w:id="14"/>
    </w:p>
    <w:p w14:paraId="620849CD" w14:textId="77777777" w:rsidR="00C74132" w:rsidRDefault="00C74132" w:rsidP="00C74132">
      <w:pPr>
        <w:pStyle w:val="InfoBlue"/>
      </w:pPr>
      <w:r w:rsidRPr="009F6453">
        <w:t>[Nacrtati WBS s navedenim aktivnostima projekta.]</w:t>
      </w:r>
    </w:p>
    <w:p w14:paraId="449F2850" w14:textId="74E320E7" w:rsidR="00ED09E0" w:rsidRPr="00ED09E0" w:rsidRDefault="00ED09E0" w:rsidP="00ED09E0">
      <w:pPr>
        <w:pStyle w:val="BodyText"/>
        <w:jc w:val="center"/>
      </w:pPr>
      <w:r>
        <w:rPr>
          <w:noProof/>
        </w:rPr>
        <w:drawing>
          <wp:inline distT="0" distB="0" distL="0" distR="0" wp14:anchorId="48723DD2" wp14:editId="2412C45D">
            <wp:extent cx="5943600" cy="2100580"/>
            <wp:effectExtent l="0" t="0" r="0" b="0"/>
            <wp:docPr id="1177598941" name="Picture 1" descr="A diagram with blue rectang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8941" name="Picture 1" descr="A diagram with blue rectangles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279" w14:textId="2AEC301F" w:rsidR="00C74132" w:rsidRPr="00ED09E0" w:rsidRDefault="00C74132" w:rsidP="00636A4A">
      <w:pPr>
        <w:pStyle w:val="BodyText"/>
        <w:jc w:val="center"/>
        <w:rPr>
          <w:lang w:val="en-GB"/>
        </w:rPr>
      </w:pPr>
      <w:r w:rsidRPr="009F6453">
        <w:t>Slika</w:t>
      </w:r>
      <w:r w:rsidR="00ED09E0">
        <w:t xml:space="preserve"> 1. WBS</w:t>
      </w:r>
    </w:p>
    <w:p w14:paraId="00AB7678" w14:textId="77777777" w:rsidR="000A6603" w:rsidRPr="009F6453" w:rsidRDefault="00FC64FB" w:rsidP="000A6603">
      <w:pPr>
        <w:pStyle w:val="Heading1"/>
      </w:pPr>
      <w:bookmarkStart w:id="15" w:name="_Toc182163417"/>
      <w:r w:rsidRPr="009F6453">
        <w:lastRenderedPageBreak/>
        <w:t>Kontrolne točke projekta</w:t>
      </w:r>
      <w:r w:rsidR="00D309A5" w:rsidRPr="009F6453">
        <w:t xml:space="preserve"> (engl. </w:t>
      </w:r>
      <w:r w:rsidR="00D309A5" w:rsidRPr="009F6453">
        <w:rPr>
          <w:i/>
          <w:iCs/>
        </w:rPr>
        <w:t>milestones</w:t>
      </w:r>
      <w:r w:rsidR="00D309A5" w:rsidRPr="009F6453">
        <w:t>)</w:t>
      </w:r>
      <w:bookmarkEnd w:id="15"/>
    </w:p>
    <w:p w14:paraId="4CEC8C78" w14:textId="77777777" w:rsidR="000A6603" w:rsidRPr="009F6453" w:rsidRDefault="000A6603" w:rsidP="000A6603">
      <w:pPr>
        <w:pStyle w:val="InfoBlue"/>
      </w:pPr>
      <w:r w:rsidRPr="009F6453">
        <w:t>[Općenito</w:t>
      </w:r>
      <w:r w:rsidR="00FC64FB" w:rsidRPr="009F6453">
        <w:t>,</w:t>
      </w:r>
      <w:r w:rsidRPr="009F6453">
        <w:t xml:space="preserve"> </w:t>
      </w:r>
      <w:r w:rsidR="00FC64FB" w:rsidRPr="009F6453">
        <w:t xml:space="preserve">kontrolna točka projekta </w:t>
      </w:r>
      <w:r w:rsidRPr="009F6453">
        <w:t xml:space="preserve">je događaj ili rezultat neke aktivnosti koji ukazuje na to </w:t>
      </w:r>
      <w:r w:rsidR="00FC64FB" w:rsidRPr="009F6453">
        <w:t>je li</w:t>
      </w:r>
      <w:r w:rsidRPr="009F6453">
        <w:t xml:space="preserve"> projekt u skladu sa zadanim rokovima ili kasni. Ta informacija se upisuje u kolonu o statusu projekta. Ako projekt kasni moraju se poduzeti akcije da se rokovi dostignu. Za svak</w:t>
      </w:r>
      <w:r w:rsidR="00FC64FB" w:rsidRPr="009F6453">
        <w:t>u</w:t>
      </w:r>
      <w:r w:rsidRPr="009F6453">
        <w:t xml:space="preserve"> </w:t>
      </w:r>
      <w:r w:rsidR="00FC64FB" w:rsidRPr="009F6453">
        <w:t>kontrolnu točku treba</w:t>
      </w:r>
      <w:r w:rsidRPr="009F6453">
        <w:t xml:space="preserve"> odrediti točan datum. </w:t>
      </w:r>
      <w:r w:rsidR="00FC64FB" w:rsidRPr="009F6453">
        <w:t>P</w:t>
      </w:r>
      <w:r w:rsidRPr="009F6453">
        <w:t>o potrebi se mogu dodavati ili oduzimati redovi tablice.]</w:t>
      </w:r>
    </w:p>
    <w:p w14:paraId="29D5BE40" w14:textId="77777777" w:rsidR="000A6603" w:rsidRPr="009F6453" w:rsidRDefault="000A6603" w:rsidP="000A6603">
      <w:pPr>
        <w:pStyle w:val="BodyText"/>
        <w:rPr>
          <w:b/>
        </w:rPr>
      </w:pPr>
      <w:r w:rsidRPr="009F6453">
        <w:rPr>
          <w:b/>
        </w:rPr>
        <w:t xml:space="preserve">Tablica </w:t>
      </w:r>
      <w:r w:rsidR="00FC64FB" w:rsidRPr="009F6453">
        <w:rPr>
          <w:b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9F6453" w14:paraId="2160253A" w14:textId="77777777">
        <w:trPr>
          <w:jc w:val="center"/>
        </w:trPr>
        <w:tc>
          <w:tcPr>
            <w:tcW w:w="2366" w:type="dxa"/>
            <w:vAlign w:val="center"/>
          </w:tcPr>
          <w:p w14:paraId="07F05659" w14:textId="77777777" w:rsidR="000A6603" w:rsidRPr="009F6453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A2D578B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288446B7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75999E70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Status projekta</w:t>
            </w:r>
          </w:p>
        </w:tc>
      </w:tr>
      <w:tr w:rsidR="000A6603" w:rsidRPr="009F6453" w14:paraId="3C4651D8" w14:textId="77777777">
        <w:trPr>
          <w:jc w:val="center"/>
        </w:trPr>
        <w:tc>
          <w:tcPr>
            <w:tcW w:w="2366" w:type="dxa"/>
            <w:vAlign w:val="center"/>
          </w:tcPr>
          <w:p w14:paraId="0080E356" w14:textId="485A6971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Izrada inicijalnog plana projekta</w:t>
            </w:r>
          </w:p>
        </w:tc>
        <w:tc>
          <w:tcPr>
            <w:tcW w:w="1259" w:type="dxa"/>
            <w:vAlign w:val="center"/>
          </w:tcPr>
          <w:p w14:paraId="6B9E15BC" w14:textId="3B1A7C41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10.11.</w:t>
            </w:r>
            <w:r w:rsidR="006A4815">
              <w:t>2024.</w:t>
            </w:r>
          </w:p>
        </w:tc>
        <w:tc>
          <w:tcPr>
            <w:tcW w:w="2391" w:type="dxa"/>
            <w:vAlign w:val="center"/>
          </w:tcPr>
          <w:p w14:paraId="2AB4AFAE" w14:textId="7E5FC3CE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10.11.</w:t>
            </w:r>
          </w:p>
        </w:tc>
        <w:tc>
          <w:tcPr>
            <w:tcW w:w="2333" w:type="dxa"/>
            <w:vAlign w:val="center"/>
          </w:tcPr>
          <w:p w14:paraId="70C47841" w14:textId="514619FA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  <w:tr w:rsidR="000A6603" w:rsidRPr="009F6453" w14:paraId="232F8BF9" w14:textId="77777777">
        <w:trPr>
          <w:jc w:val="center"/>
        </w:trPr>
        <w:tc>
          <w:tcPr>
            <w:tcW w:w="2366" w:type="dxa"/>
            <w:vAlign w:val="center"/>
          </w:tcPr>
          <w:p w14:paraId="70BEAB99" w14:textId="0FF347DA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Implementacija</w:t>
            </w:r>
          </w:p>
        </w:tc>
        <w:tc>
          <w:tcPr>
            <w:tcW w:w="1259" w:type="dxa"/>
            <w:vAlign w:val="center"/>
          </w:tcPr>
          <w:p w14:paraId="5DCA0E82" w14:textId="6FC83C56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20.1.2025.</w:t>
            </w:r>
          </w:p>
        </w:tc>
        <w:tc>
          <w:tcPr>
            <w:tcW w:w="2391" w:type="dxa"/>
            <w:vAlign w:val="center"/>
          </w:tcPr>
          <w:p w14:paraId="2B9B69DE" w14:textId="6346398C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  <w:tc>
          <w:tcPr>
            <w:tcW w:w="2333" w:type="dxa"/>
            <w:vAlign w:val="center"/>
          </w:tcPr>
          <w:p w14:paraId="04393EEC" w14:textId="181AA55A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  <w:tr w:rsidR="000A6603" w:rsidRPr="009F6453" w14:paraId="6285D012" w14:textId="77777777">
        <w:trPr>
          <w:jc w:val="center"/>
        </w:trPr>
        <w:tc>
          <w:tcPr>
            <w:tcW w:w="2366" w:type="dxa"/>
            <w:vAlign w:val="center"/>
          </w:tcPr>
          <w:p w14:paraId="721997AF" w14:textId="240BF9E8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Primopredaja projekta</w:t>
            </w:r>
          </w:p>
        </w:tc>
        <w:tc>
          <w:tcPr>
            <w:tcW w:w="1259" w:type="dxa"/>
            <w:vAlign w:val="center"/>
          </w:tcPr>
          <w:p w14:paraId="5ADD18AC" w14:textId="0A1790B3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25.1.2025.</w:t>
            </w:r>
          </w:p>
        </w:tc>
        <w:tc>
          <w:tcPr>
            <w:tcW w:w="2391" w:type="dxa"/>
            <w:vAlign w:val="center"/>
          </w:tcPr>
          <w:p w14:paraId="6F086150" w14:textId="366E5E4E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  <w:tc>
          <w:tcPr>
            <w:tcW w:w="2333" w:type="dxa"/>
            <w:vAlign w:val="center"/>
          </w:tcPr>
          <w:p w14:paraId="2F8A2A4E" w14:textId="43249606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</w:tbl>
    <w:p w14:paraId="706090AB" w14:textId="77777777" w:rsidR="00A722D2" w:rsidRPr="009F6453" w:rsidRDefault="00A722D2" w:rsidP="00033D01"/>
    <w:p w14:paraId="439AF019" w14:textId="77777777" w:rsidR="000A6603" w:rsidRPr="009F6453" w:rsidRDefault="000A6603" w:rsidP="000A6603">
      <w:pPr>
        <w:pStyle w:val="Heading1"/>
      </w:pPr>
      <w:bookmarkStart w:id="16" w:name="_Toc182163418"/>
      <w:r w:rsidRPr="009F6453">
        <w:t>Gantogram</w:t>
      </w:r>
      <w:bookmarkEnd w:id="16"/>
    </w:p>
    <w:p w14:paraId="29F9D237" w14:textId="77777777" w:rsidR="00E119AF" w:rsidRDefault="000A6603" w:rsidP="00F54CAC">
      <w:pPr>
        <w:pStyle w:val="InfoBlue"/>
      </w:pPr>
      <w:r w:rsidRPr="009F6453">
        <w:t xml:space="preserve">[Izraditi Gantogram pomoću programa MS </w:t>
      </w:r>
      <w:r w:rsidR="00FC64FB" w:rsidRPr="009F6453">
        <w:t>P</w:t>
      </w:r>
      <w:r w:rsidRPr="009F6453">
        <w:t>roject, Open Workbench</w:t>
      </w:r>
      <w:r w:rsidR="00FC64FB" w:rsidRPr="009F6453">
        <w:t xml:space="preserve">, Microsoft Excel - http://office.microsoft.com/hr-hr/excel/HA010346051050.aspx, </w:t>
      </w:r>
      <w:r w:rsidR="00F54CAC" w:rsidRPr="009F6453">
        <w:t xml:space="preserve">i </w:t>
      </w:r>
      <w:r w:rsidRPr="009F6453">
        <w:t>sl. Pohraniti prikaz Gantograma (screenshot) i postaviti ga unutar ovog poglavlja kao ubačenu sliku.]</w:t>
      </w:r>
    </w:p>
    <w:p w14:paraId="03DAE392" w14:textId="77777777" w:rsidR="00D91409" w:rsidRPr="00D91409" w:rsidRDefault="00D91409" w:rsidP="00D91409">
      <w:pPr>
        <w:pStyle w:val="BodyText"/>
      </w:pPr>
    </w:p>
    <w:p w14:paraId="121D7F73" w14:textId="5E9691EE" w:rsidR="006741FA" w:rsidRPr="006741FA" w:rsidRDefault="00D91409" w:rsidP="006741FA">
      <w:pPr>
        <w:pStyle w:val="BodyText"/>
      </w:pPr>
      <w:r>
        <w:rPr>
          <w:noProof/>
        </w:rPr>
        <w:drawing>
          <wp:inline distT="0" distB="0" distL="0" distR="0" wp14:anchorId="51693844" wp14:editId="3A47E9DE">
            <wp:extent cx="5943600" cy="2509520"/>
            <wp:effectExtent l="0" t="0" r="0" b="5080"/>
            <wp:docPr id="20128717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2486A2-43CE-2607-3625-F48AD6E5E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02475E" w14:textId="5A7A8F89" w:rsidR="00DE4D1A" w:rsidRDefault="00154FCD" w:rsidP="009247FA">
      <w:pPr>
        <w:pStyle w:val="BodyText"/>
        <w:jc w:val="center"/>
      </w:pPr>
      <w:r w:rsidRPr="009F6453">
        <w:t>Slika</w:t>
      </w:r>
      <w:r w:rsidR="006741FA">
        <w:t xml:space="preserve"> 2 Gantogram</w:t>
      </w:r>
    </w:p>
    <w:tbl>
      <w:tblPr>
        <w:tblW w:w="1100" w:type="dxa"/>
        <w:tblLook w:val="04A0" w:firstRow="1" w:lastRow="0" w:firstColumn="1" w:lastColumn="0" w:noHBand="0" w:noVBand="1"/>
      </w:tblPr>
      <w:tblGrid>
        <w:gridCol w:w="330"/>
        <w:gridCol w:w="271"/>
        <w:gridCol w:w="277"/>
        <w:gridCol w:w="222"/>
      </w:tblGrid>
      <w:tr w:rsidR="00E61299" w:rsidRPr="00E61299" w14:paraId="3C183003" w14:textId="77777777" w:rsidTr="0042500B">
        <w:trPr>
          <w:trHeight w:val="271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4C724" w14:textId="5B04EDB0" w:rsidR="00E61299" w:rsidRPr="00E61299" w:rsidRDefault="00E61299" w:rsidP="0042500B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86488" w14:textId="1FB76E08" w:rsidR="00E61299" w:rsidRPr="00E61299" w:rsidRDefault="00E61299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6E93" w14:textId="3B113F55" w:rsidR="00E61299" w:rsidRPr="00E61299" w:rsidRDefault="00E61299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FEDF1" w14:textId="08DDABB7" w:rsidR="00E61299" w:rsidRPr="00E61299" w:rsidRDefault="00E61299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E61299" w:rsidRPr="00E61299" w14:paraId="12D7B379" w14:textId="77777777" w:rsidTr="0042500B">
        <w:trPr>
          <w:trHeight w:val="271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6A781" w14:textId="4C59FEF1" w:rsidR="0042500B" w:rsidRPr="00E61299" w:rsidRDefault="0042500B" w:rsidP="00E61299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4AD1F" w14:textId="2014785B" w:rsidR="00E61299" w:rsidRPr="00E61299" w:rsidRDefault="00E61299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24D02" w14:textId="3C017C90" w:rsidR="00E61299" w:rsidRPr="00E61299" w:rsidRDefault="00E61299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4241" w14:textId="671F6F66" w:rsidR="00E61299" w:rsidRPr="00E61299" w:rsidRDefault="00E61299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4417040C" w14:textId="77777777" w:rsidR="00E61299" w:rsidRPr="009F6453" w:rsidRDefault="00E61299" w:rsidP="00E61299">
      <w:pPr>
        <w:pStyle w:val="BodyText"/>
        <w:ind w:left="0"/>
      </w:pPr>
    </w:p>
    <w:p w14:paraId="2278D49D" w14:textId="77777777" w:rsidR="00DE4D1A" w:rsidRPr="009F6453" w:rsidRDefault="00DE4D1A" w:rsidP="00DE4D1A">
      <w:pPr>
        <w:pStyle w:val="Heading1"/>
      </w:pPr>
      <w:bookmarkStart w:id="17" w:name="_Toc182163419"/>
      <w:r w:rsidRPr="009F6453">
        <w:t>Zapisnici sastanaka</w:t>
      </w:r>
      <w:bookmarkEnd w:id="17"/>
    </w:p>
    <w:p w14:paraId="1081616E" w14:textId="77777777" w:rsidR="00DE4D1A" w:rsidRPr="009F6453" w:rsidRDefault="00DE4D1A" w:rsidP="00DE4D1A">
      <w:pPr>
        <w:pStyle w:val="InfoBlue"/>
      </w:pPr>
      <w:r w:rsidRPr="009F6453">
        <w:t>[Ovdje za svaki održani sastanak navesti: datum, vrijeme i mjesto održavanja sastanaka, popis nazočnih, glavne zaključke sastanka</w:t>
      </w:r>
      <w:r w:rsidR="00C601D9" w:rsidRPr="009F6453">
        <w:t>.</w:t>
      </w:r>
      <w:r w:rsidRPr="009F6453">
        <w:t>]</w:t>
      </w:r>
    </w:p>
    <w:p w14:paraId="4E837CFF" w14:textId="77777777" w:rsidR="00C601D9" w:rsidRPr="009F6453" w:rsidRDefault="00C601D9" w:rsidP="00C601D9">
      <w:pPr>
        <w:pStyle w:val="BodyText"/>
        <w:keepLines w:val="0"/>
      </w:pPr>
    </w:p>
    <w:p w14:paraId="255F19C8" w14:textId="77777777" w:rsidR="00C601D9" w:rsidRPr="009F6453" w:rsidRDefault="00C601D9" w:rsidP="00C601D9">
      <w:pPr>
        <w:pStyle w:val="BodyText"/>
        <w:keepLines w:val="0"/>
      </w:pPr>
    </w:p>
    <w:p w14:paraId="04A7169A" w14:textId="67CE0D69" w:rsidR="00C601D9" w:rsidRPr="009F6453" w:rsidRDefault="00C601D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9F6453" w14:paraId="75DD815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91AD2B0" w14:textId="77777777" w:rsidR="000A6603" w:rsidRPr="009F6453" w:rsidRDefault="00C601D9" w:rsidP="00DE4D1A">
            <w:pPr>
              <w:pStyle w:val="Header"/>
              <w:spacing w:before="120" w:after="120"/>
              <w:rPr>
                <w:b/>
              </w:rPr>
            </w:pPr>
            <w:r w:rsidRPr="009F6453">
              <w:lastRenderedPageBreak/>
              <w:br w:type="page"/>
            </w: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="000A6603" w:rsidRPr="009F6453">
              <w:rPr>
                <w:b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5115B04" w14:textId="77777777" w:rsidR="000A6603" w:rsidRPr="009F6453" w:rsidRDefault="000A6603" w:rsidP="00DE4D1A">
            <w:pPr>
              <w:pStyle w:val="Header"/>
              <w:spacing w:before="120" w:after="120"/>
            </w:pPr>
          </w:p>
        </w:tc>
      </w:tr>
      <w:tr w:rsidR="000A6603" w:rsidRPr="009F6453" w14:paraId="6E3F2C4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DB6EA99" w14:textId="5A163D69" w:rsidR="000A6603" w:rsidRPr="009F6453" w:rsidRDefault="00230A9B" w:rsidP="00DE4D1A">
            <w:pPr>
              <w:pStyle w:val="Header"/>
              <w:spacing w:before="120" w:after="120"/>
            </w:pPr>
            <w:r w:rsidRPr="009F6453">
              <w:t>Karlo Žižić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D52D841" w14:textId="056C8B06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 xml:space="preserve">Datum: </w:t>
            </w:r>
            <w:r w:rsidR="00230A9B" w:rsidRPr="009F6453">
              <w:t>10.11.2024.</w:t>
            </w:r>
            <w:r w:rsidRPr="009F6453">
              <w:t xml:space="preserve">   Potpis: </w:t>
            </w:r>
            <w:r w:rsidR="00230A9B" w:rsidRPr="009F6453">
              <w:t>Karlo Žižić</w:t>
            </w:r>
          </w:p>
        </w:tc>
      </w:tr>
      <w:tr w:rsidR="000A6603" w:rsidRPr="009F6453" w14:paraId="63DEA6C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8935507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3192EF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44A39D6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FB1E75A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056295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41AFF046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3DA9039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2DBB4B3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638B300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A17E95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F81D9BE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1DAED12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DBE6CDC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D63187A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350CEE1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69B3816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BC37930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811573" w:rsidRPr="009F6453" w14:paraId="74BA93B6" w14:textId="77777777" w:rsidTr="000A2851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C15F4E4" w14:textId="77777777" w:rsidR="00811573" w:rsidRPr="009F6453" w:rsidRDefault="00811573" w:rsidP="000A2851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160AC31" w14:textId="77777777" w:rsidR="00811573" w:rsidRPr="009F6453" w:rsidRDefault="00811573" w:rsidP="000A2851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</w:tbl>
    <w:p w14:paraId="34C1AB00" w14:textId="77777777" w:rsidR="000A6603" w:rsidRPr="009F6453" w:rsidRDefault="000A6603" w:rsidP="000A6603">
      <w:pPr>
        <w:pStyle w:val="BodyText"/>
      </w:pPr>
    </w:p>
    <w:p w14:paraId="04C9E403" w14:textId="77777777" w:rsidR="00E119AF" w:rsidRPr="009F6453" w:rsidRDefault="00E119AF" w:rsidP="00033D01"/>
    <w:p w14:paraId="503D05BB" w14:textId="77777777" w:rsidR="00BD4729" w:rsidRPr="009F6453" w:rsidRDefault="00BD4729" w:rsidP="000A6603">
      <w:pPr>
        <w:pStyle w:val="Header"/>
        <w:spacing w:before="120" w:after="120"/>
        <w:rPr>
          <w:b/>
        </w:rPr>
        <w:sectPr w:rsidR="00BD4729" w:rsidRPr="009F6453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9F6453" w14:paraId="392A900F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011AB14" w14:textId="77777777" w:rsidR="00E119AF" w:rsidRPr="009F6453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</w:rPr>
            </w:pPr>
            <w:r w:rsidRPr="009F6453">
              <w:rPr>
                <w:b/>
              </w:rPr>
              <w:t>Odobrio</w:t>
            </w:r>
            <w:r w:rsidR="000A6603" w:rsidRPr="009F6453">
              <w:rPr>
                <w:b/>
              </w:rPr>
              <w:t>(potpisuje nastavnik)</w:t>
            </w:r>
            <w:r w:rsidR="00E119AF" w:rsidRPr="009F6453">
              <w:rPr>
                <w:b/>
              </w:rPr>
              <w:t>:</w:t>
            </w:r>
          </w:p>
          <w:p w14:paraId="50DCF76E" w14:textId="77777777" w:rsidR="00E119AF" w:rsidRPr="009F6453" w:rsidRDefault="001114D4" w:rsidP="006D00C5">
            <w:pPr>
              <w:pStyle w:val="Header"/>
              <w:spacing w:before="120" w:after="120"/>
              <w:rPr>
                <w:b/>
              </w:rPr>
            </w:pPr>
            <w:r w:rsidRPr="009F6453">
              <w:t>&lt;</w:t>
            </w:r>
            <w:r w:rsidR="008A7E91" w:rsidRPr="009F6453">
              <w:t xml:space="preserve"> </w:t>
            </w:r>
            <w:r w:rsidR="00E119AF" w:rsidRPr="009F6453">
              <w:t>Ime</w:t>
            </w:r>
            <w:r w:rsidR="007F6785" w:rsidRPr="009F6453">
              <w:t xml:space="preserve"> i </w:t>
            </w:r>
            <w:r w:rsidR="00B26D8A" w:rsidRPr="009F6453">
              <w:t>p</w:t>
            </w:r>
            <w:r w:rsidR="00416E61" w:rsidRPr="009F6453">
              <w:t>rezime</w:t>
            </w:r>
            <w:r w:rsidR="008A7E91" w:rsidRPr="009F6453">
              <w:t xml:space="preserve"> </w:t>
            </w:r>
            <w:r w:rsidR="00E119AF" w:rsidRPr="009F6453"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80D16A5" w14:textId="77777777" w:rsidR="00E119AF" w:rsidRPr="009F6453" w:rsidRDefault="00E119AF" w:rsidP="006D00C5">
            <w:pPr>
              <w:pStyle w:val="Header"/>
              <w:spacing w:before="120" w:after="120"/>
              <w:rPr>
                <w:b/>
              </w:rPr>
            </w:pPr>
          </w:p>
        </w:tc>
      </w:tr>
    </w:tbl>
    <w:p w14:paraId="30E55A4E" w14:textId="77777777" w:rsidR="00BD4729" w:rsidRPr="009F6453" w:rsidRDefault="00BD4729" w:rsidP="006D00C5">
      <w:pPr>
        <w:pStyle w:val="Header"/>
        <w:spacing w:before="120" w:after="120"/>
        <w:sectPr w:rsidR="00BD4729" w:rsidRPr="009F6453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9F6453" w14:paraId="3149717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9C6276B" w14:textId="77777777" w:rsidR="00E119AF" w:rsidRPr="009F6453" w:rsidRDefault="00E119AF" w:rsidP="006D00C5">
            <w:pPr>
              <w:pStyle w:val="Header"/>
              <w:spacing w:before="120" w:after="120"/>
            </w:pPr>
            <w:r w:rsidRPr="009F6453"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1E31FD7" w14:textId="77777777" w:rsidR="00E119AF" w:rsidRPr="009F6453" w:rsidRDefault="00416E61" w:rsidP="006D00C5">
            <w:pPr>
              <w:pStyle w:val="Header"/>
              <w:spacing w:before="120" w:after="120"/>
            </w:pPr>
            <w:r w:rsidRPr="009F6453">
              <w:t>Potpis</w:t>
            </w:r>
            <w:r w:rsidR="00E119AF" w:rsidRPr="009F6453">
              <w:t>: ____________</w:t>
            </w:r>
          </w:p>
        </w:tc>
      </w:tr>
    </w:tbl>
    <w:p w14:paraId="6993C84F" w14:textId="77777777" w:rsidR="00904D7F" w:rsidRPr="009F6453" w:rsidRDefault="00904D7F" w:rsidP="00033D01"/>
    <w:p w14:paraId="65788139" w14:textId="77777777" w:rsidR="00904D7F" w:rsidRDefault="00904D7F" w:rsidP="00033D01"/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A5E7F" w14:textId="77777777" w:rsidR="00BF1DF7" w:rsidRPr="009F6453" w:rsidRDefault="00BF1DF7">
      <w:r w:rsidRPr="009F6453">
        <w:separator/>
      </w:r>
    </w:p>
  </w:endnote>
  <w:endnote w:type="continuationSeparator" w:id="0">
    <w:p w14:paraId="0A17FC04" w14:textId="77777777" w:rsidR="00BF1DF7" w:rsidRPr="009F6453" w:rsidRDefault="00BF1DF7">
      <w:r w:rsidRPr="009F64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9F6453" w14:paraId="1EBF685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E61B62" w14:textId="77777777" w:rsidR="00F5587F" w:rsidRPr="009F6453" w:rsidRDefault="00F5587F">
          <w:pPr>
            <w:ind w:right="360"/>
          </w:pPr>
          <w:r w:rsidRPr="009F6453"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53BD2" w14:textId="1DCD8D41" w:rsidR="00F5587F" w:rsidRPr="009F6453" w:rsidRDefault="00F5587F">
          <w:pPr>
            <w:jc w:val="center"/>
          </w:pPr>
          <w:r w:rsidRPr="009F6453">
            <w:sym w:font="Symbol" w:char="F0D3"/>
          </w:r>
          <w:r w:rsidRPr="009F6453">
            <w:t xml:space="preserve">FER, </w:t>
          </w:r>
          <w:r w:rsidRPr="009F6453">
            <w:fldChar w:fldCharType="begin"/>
          </w:r>
          <w:r w:rsidRPr="009F6453">
            <w:instrText xml:space="preserve"> DATE \@ "yyyy" </w:instrText>
          </w:r>
          <w:r w:rsidRPr="009F6453">
            <w:fldChar w:fldCharType="separate"/>
          </w:r>
          <w:r w:rsidR="0016791A">
            <w:rPr>
              <w:noProof/>
            </w:rPr>
            <w:t>2024</w:t>
          </w:r>
          <w:r w:rsidRPr="009F645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C4AA21" w14:textId="77777777" w:rsidR="00F5587F" w:rsidRPr="009F6453" w:rsidRDefault="00F5587F">
          <w:pPr>
            <w:jc w:val="right"/>
          </w:pPr>
          <w:r w:rsidRPr="009F6453">
            <w:t xml:space="preserve">Stranica </w:t>
          </w:r>
          <w:r w:rsidRPr="009F6453">
            <w:rPr>
              <w:rStyle w:val="PageNumber"/>
            </w:rPr>
            <w:fldChar w:fldCharType="begin"/>
          </w:r>
          <w:r w:rsidRPr="009F6453">
            <w:rPr>
              <w:rStyle w:val="PageNumber"/>
            </w:rPr>
            <w:instrText xml:space="preserve"> PAGE </w:instrText>
          </w:r>
          <w:r w:rsidRPr="009F6453">
            <w:rPr>
              <w:rStyle w:val="PageNumber"/>
            </w:rPr>
            <w:fldChar w:fldCharType="separate"/>
          </w:r>
          <w:r w:rsidRPr="009F6453">
            <w:rPr>
              <w:rStyle w:val="PageNumber"/>
            </w:rPr>
            <w:t>6</w:t>
          </w:r>
          <w:r w:rsidRPr="009F6453">
            <w:rPr>
              <w:rStyle w:val="PageNumber"/>
            </w:rPr>
            <w:fldChar w:fldCharType="end"/>
          </w:r>
          <w:r w:rsidRPr="009F6453">
            <w:rPr>
              <w:rStyle w:val="PageNumber"/>
            </w:rPr>
            <w:t xml:space="preserve"> od </w:t>
          </w:r>
          <w:r w:rsidRPr="009F6453">
            <w:rPr>
              <w:rStyle w:val="PageNumber"/>
            </w:rPr>
            <w:fldChar w:fldCharType="begin"/>
          </w:r>
          <w:r w:rsidRPr="009F6453">
            <w:rPr>
              <w:rStyle w:val="PageNumber"/>
            </w:rPr>
            <w:instrText xml:space="preserve"> NUMPAGES  \* MERGEFORMAT </w:instrText>
          </w:r>
          <w:r w:rsidRPr="009F6453">
            <w:rPr>
              <w:rStyle w:val="PageNumber"/>
            </w:rPr>
            <w:fldChar w:fldCharType="separate"/>
          </w:r>
          <w:r w:rsidRPr="009F6453">
            <w:rPr>
              <w:rStyle w:val="PageNumber"/>
            </w:rPr>
            <w:t>6</w:t>
          </w:r>
          <w:r w:rsidRPr="009F6453">
            <w:rPr>
              <w:rStyle w:val="PageNumber"/>
            </w:rPr>
            <w:fldChar w:fldCharType="end"/>
          </w:r>
        </w:p>
      </w:tc>
    </w:tr>
  </w:tbl>
  <w:p w14:paraId="3013905A" w14:textId="77777777" w:rsidR="00F5587F" w:rsidRPr="009F6453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38C69" w14:textId="77777777" w:rsidR="00BF1DF7" w:rsidRPr="009F6453" w:rsidRDefault="00BF1DF7">
      <w:r w:rsidRPr="009F6453">
        <w:separator/>
      </w:r>
    </w:p>
  </w:footnote>
  <w:footnote w:type="continuationSeparator" w:id="0">
    <w:p w14:paraId="247F5DE1" w14:textId="77777777" w:rsidR="00BF1DF7" w:rsidRPr="009F6453" w:rsidRDefault="00BF1DF7">
      <w:r w:rsidRPr="009F64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:rsidRPr="009F6453" w14:paraId="75A0B782" w14:textId="77777777">
      <w:tc>
        <w:tcPr>
          <w:tcW w:w="6379" w:type="dxa"/>
        </w:tcPr>
        <w:p w14:paraId="5069E81F" w14:textId="3118FE49" w:rsidR="00F5587F" w:rsidRPr="009F6453" w:rsidRDefault="00742C6B">
          <w:r w:rsidRPr="009F6453">
            <w:t>Razvoj sustava za upravljanje punionicama električnih vozila</w:t>
          </w:r>
        </w:p>
      </w:tc>
      <w:tc>
        <w:tcPr>
          <w:tcW w:w="3179" w:type="dxa"/>
        </w:tcPr>
        <w:p w14:paraId="09FACD40" w14:textId="54AEF6F9" w:rsidR="00F5587F" w:rsidRPr="009F6453" w:rsidRDefault="00F5587F">
          <w:pPr>
            <w:tabs>
              <w:tab w:val="left" w:pos="1135"/>
            </w:tabs>
            <w:spacing w:before="40"/>
            <w:ind w:right="68"/>
          </w:pPr>
          <w:r w:rsidRPr="009F6453">
            <w:t xml:space="preserve">  Verzija:           1.0</w:t>
          </w:r>
        </w:p>
      </w:tc>
    </w:tr>
    <w:tr w:rsidR="00F5587F" w:rsidRPr="009F6453" w14:paraId="2BF42D0E" w14:textId="77777777">
      <w:tc>
        <w:tcPr>
          <w:tcW w:w="6379" w:type="dxa"/>
        </w:tcPr>
        <w:p w14:paraId="31ACFD53" w14:textId="77777777" w:rsidR="00F5587F" w:rsidRPr="009F6453" w:rsidRDefault="00F5587F">
          <w:r w:rsidRPr="009F6453">
            <w:t>Projektna dokumentacija</w:t>
          </w:r>
        </w:p>
      </w:tc>
      <w:tc>
        <w:tcPr>
          <w:tcW w:w="3179" w:type="dxa"/>
        </w:tcPr>
        <w:p w14:paraId="547F1FCF" w14:textId="1EB79300" w:rsidR="00F5587F" w:rsidRPr="009F6453" w:rsidRDefault="00F5587F">
          <w:r w:rsidRPr="009F6453">
            <w:t xml:space="preserve">  Datum:  </w:t>
          </w:r>
          <w:r w:rsidR="00742C6B" w:rsidRPr="009F6453">
            <w:t>10/11/2024</w:t>
          </w:r>
        </w:p>
      </w:tc>
    </w:tr>
  </w:tbl>
  <w:p w14:paraId="5171384B" w14:textId="77777777" w:rsidR="00F5587F" w:rsidRPr="009F6453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CD27CF"/>
    <w:multiLevelType w:val="hybridMultilevel"/>
    <w:tmpl w:val="5C98AE46"/>
    <w:lvl w:ilvl="0" w:tplc="8F2C0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074D66"/>
    <w:multiLevelType w:val="hybridMultilevel"/>
    <w:tmpl w:val="6F347A62"/>
    <w:lvl w:ilvl="0" w:tplc="402C3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7549AF"/>
    <w:multiLevelType w:val="hybridMultilevel"/>
    <w:tmpl w:val="C8A4C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35488"/>
    <w:multiLevelType w:val="hybridMultilevel"/>
    <w:tmpl w:val="41781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7"/>
  </w:num>
  <w:num w:numId="3" w16cid:durableId="812329553">
    <w:abstractNumId w:val="3"/>
  </w:num>
  <w:num w:numId="4" w16cid:durableId="756751263">
    <w:abstractNumId w:val="2"/>
  </w:num>
  <w:num w:numId="5" w16cid:durableId="1514690501">
    <w:abstractNumId w:val="4"/>
  </w:num>
  <w:num w:numId="6" w16cid:durableId="1823421267">
    <w:abstractNumId w:val="5"/>
  </w:num>
  <w:num w:numId="7" w16cid:durableId="1077287437">
    <w:abstractNumId w:val="10"/>
  </w:num>
  <w:num w:numId="8" w16cid:durableId="2178576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9347123">
    <w:abstractNumId w:val="1"/>
  </w:num>
  <w:num w:numId="10" w16cid:durableId="1891914936">
    <w:abstractNumId w:val="8"/>
  </w:num>
  <w:num w:numId="11" w16cid:durableId="857742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B"/>
    <w:rsid w:val="000215CF"/>
    <w:rsid w:val="00033D01"/>
    <w:rsid w:val="000419A8"/>
    <w:rsid w:val="00054F6D"/>
    <w:rsid w:val="00064962"/>
    <w:rsid w:val="0007176C"/>
    <w:rsid w:val="000A2851"/>
    <w:rsid w:val="000A6267"/>
    <w:rsid w:val="000A6603"/>
    <w:rsid w:val="000C0323"/>
    <w:rsid w:val="000D7EE6"/>
    <w:rsid w:val="000E0A81"/>
    <w:rsid w:val="000E79E7"/>
    <w:rsid w:val="000F5C98"/>
    <w:rsid w:val="001114D4"/>
    <w:rsid w:val="00124564"/>
    <w:rsid w:val="00130B16"/>
    <w:rsid w:val="00144939"/>
    <w:rsid w:val="00154FCD"/>
    <w:rsid w:val="0015703B"/>
    <w:rsid w:val="0016791A"/>
    <w:rsid w:val="001721DD"/>
    <w:rsid w:val="001E3F6D"/>
    <w:rsid w:val="00230A9B"/>
    <w:rsid w:val="00230E52"/>
    <w:rsid w:val="00291F64"/>
    <w:rsid w:val="002A0F7C"/>
    <w:rsid w:val="002F0495"/>
    <w:rsid w:val="002F43D6"/>
    <w:rsid w:val="0033503A"/>
    <w:rsid w:val="00341C2E"/>
    <w:rsid w:val="00342FA5"/>
    <w:rsid w:val="00352E71"/>
    <w:rsid w:val="00367E6C"/>
    <w:rsid w:val="00382AE4"/>
    <w:rsid w:val="0039618E"/>
    <w:rsid w:val="00397B8C"/>
    <w:rsid w:val="003D344B"/>
    <w:rsid w:val="0040041B"/>
    <w:rsid w:val="00403B3D"/>
    <w:rsid w:val="00416E61"/>
    <w:rsid w:val="0042500B"/>
    <w:rsid w:val="00444B37"/>
    <w:rsid w:val="00491343"/>
    <w:rsid w:val="00491A4E"/>
    <w:rsid w:val="004B7C79"/>
    <w:rsid w:val="004D0BEF"/>
    <w:rsid w:val="004E4A9B"/>
    <w:rsid w:val="004E5140"/>
    <w:rsid w:val="0055086F"/>
    <w:rsid w:val="00552603"/>
    <w:rsid w:val="005A4853"/>
    <w:rsid w:val="005D4F5C"/>
    <w:rsid w:val="005F1CE1"/>
    <w:rsid w:val="00636A4A"/>
    <w:rsid w:val="006417E6"/>
    <w:rsid w:val="00664476"/>
    <w:rsid w:val="006741FA"/>
    <w:rsid w:val="00693BBE"/>
    <w:rsid w:val="006A4815"/>
    <w:rsid w:val="006C6089"/>
    <w:rsid w:val="006D00C5"/>
    <w:rsid w:val="006D42F1"/>
    <w:rsid w:val="006E238A"/>
    <w:rsid w:val="00733A5F"/>
    <w:rsid w:val="0073741F"/>
    <w:rsid w:val="00742C6B"/>
    <w:rsid w:val="007627B6"/>
    <w:rsid w:val="00785F38"/>
    <w:rsid w:val="007A0D92"/>
    <w:rsid w:val="007E0756"/>
    <w:rsid w:val="007E52CC"/>
    <w:rsid w:val="007F1570"/>
    <w:rsid w:val="007F6785"/>
    <w:rsid w:val="007F7A84"/>
    <w:rsid w:val="00811573"/>
    <w:rsid w:val="0083025B"/>
    <w:rsid w:val="00886872"/>
    <w:rsid w:val="0089604F"/>
    <w:rsid w:val="008A7E91"/>
    <w:rsid w:val="008B3166"/>
    <w:rsid w:val="008D5F0E"/>
    <w:rsid w:val="00904D7F"/>
    <w:rsid w:val="009247FA"/>
    <w:rsid w:val="009B5275"/>
    <w:rsid w:val="009F5B9E"/>
    <w:rsid w:val="009F6453"/>
    <w:rsid w:val="00A23B4E"/>
    <w:rsid w:val="00A47FBB"/>
    <w:rsid w:val="00A54FA1"/>
    <w:rsid w:val="00A667DB"/>
    <w:rsid w:val="00A722D2"/>
    <w:rsid w:val="00A82B53"/>
    <w:rsid w:val="00AD6DF0"/>
    <w:rsid w:val="00AE6707"/>
    <w:rsid w:val="00B26D8A"/>
    <w:rsid w:val="00B42A5C"/>
    <w:rsid w:val="00B45CFD"/>
    <w:rsid w:val="00B73EC2"/>
    <w:rsid w:val="00B946AE"/>
    <w:rsid w:val="00BB0DA6"/>
    <w:rsid w:val="00BD4729"/>
    <w:rsid w:val="00BF1DF7"/>
    <w:rsid w:val="00C52534"/>
    <w:rsid w:val="00C601D9"/>
    <w:rsid w:val="00C74132"/>
    <w:rsid w:val="00C76B12"/>
    <w:rsid w:val="00CA55AA"/>
    <w:rsid w:val="00CD3934"/>
    <w:rsid w:val="00CE2D68"/>
    <w:rsid w:val="00D17DF5"/>
    <w:rsid w:val="00D309A5"/>
    <w:rsid w:val="00D431B3"/>
    <w:rsid w:val="00D91409"/>
    <w:rsid w:val="00DE4D1A"/>
    <w:rsid w:val="00DF3B4B"/>
    <w:rsid w:val="00E00BD9"/>
    <w:rsid w:val="00E119AF"/>
    <w:rsid w:val="00E2765E"/>
    <w:rsid w:val="00E313E8"/>
    <w:rsid w:val="00E56839"/>
    <w:rsid w:val="00E61299"/>
    <w:rsid w:val="00ED09E0"/>
    <w:rsid w:val="00ED59D3"/>
    <w:rsid w:val="00EE70A8"/>
    <w:rsid w:val="00EF3BD8"/>
    <w:rsid w:val="00F141DC"/>
    <w:rsid w:val="00F32D26"/>
    <w:rsid w:val="00F420D1"/>
    <w:rsid w:val="00F54CAC"/>
    <w:rsid w:val="00F5587F"/>
    <w:rsid w:val="00F662B6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D11EA0"/>
  <w15:chartTrackingRefBased/>
  <w15:docId w15:val="{78BDCCED-2CF7-48B7-A75B-E7A3CB7B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hr-HR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42C6B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230A9B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721DD"/>
    <w:rPr>
      <w:lang w:val="en-US" w:eastAsia="en-US"/>
    </w:rPr>
  </w:style>
  <w:style w:type="character" w:styleId="FollowedHyperlink">
    <w:name w:val="FollowedHyperlink"/>
    <w:basedOn w:val="DefaultParagraphFont"/>
    <w:rsid w:val="00762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dallmann-consulting/OCPP.Core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llmann-consulting/OCPP.Core/tree/mai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o\OneDrive\Desktop\plan-projekta\FER_Predmet_Projekt_PlanProjekt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Sheet1!$B$2:$B$6</c:f>
              <c:strCache>
                <c:ptCount val="5"/>
                <c:pt idx="0">
                  <c:v>Analiza i planiranje</c:v>
                </c:pt>
                <c:pt idx="1">
                  <c:v>Razvoj WebSocket servera</c:v>
                </c:pt>
                <c:pt idx="2">
                  <c:v>Implementacija backend sustava</c:v>
                </c:pt>
                <c:pt idx="3">
                  <c:v>Razvoj frontend aplikacije</c:v>
                </c:pt>
                <c:pt idx="4">
                  <c:v>Testiranje i primopredaja</c:v>
                </c:pt>
              </c:strCache>
            </c:strRef>
          </c:cat>
          <c:val>
            <c:numRef>
              <c:f>Sheet1!$C$2:$C$6</c:f>
              <c:numCache>
                <c:formatCode>m/d/yyyy</c:formatCode>
                <c:ptCount val="5"/>
                <c:pt idx="0">
                  <c:v>45565</c:v>
                </c:pt>
                <c:pt idx="1">
                  <c:v>45586</c:v>
                </c:pt>
                <c:pt idx="2">
                  <c:v>45607</c:v>
                </c:pt>
                <c:pt idx="3">
                  <c:v>45607</c:v>
                </c:pt>
                <c:pt idx="4">
                  <c:v>45677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BE-4626-BC6D-B301AD5B9F48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2BE-4626-BC6D-B301AD5B9F4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2BE-4626-BC6D-B301AD5B9F4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42BE-4626-BC6D-B301AD5B9F4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42BE-4626-BC6D-B301AD5B9F48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42BE-4626-BC6D-B301AD5B9F48}"/>
              </c:ext>
            </c:extLst>
          </c:dPt>
          <c:cat>
            <c:strRef>
              <c:f>Sheet1!$B$2:$B$6</c:f>
              <c:strCache>
                <c:ptCount val="5"/>
                <c:pt idx="0">
                  <c:v>Analiza i planiranje</c:v>
                </c:pt>
                <c:pt idx="1">
                  <c:v>Razvoj WebSocket servera</c:v>
                </c:pt>
                <c:pt idx="2">
                  <c:v>Implementacija backend sustava</c:v>
                </c:pt>
                <c:pt idx="3">
                  <c:v>Razvoj frontend aplikacije</c:v>
                </c:pt>
                <c:pt idx="4">
                  <c:v>Testiranje i primopredaja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69</c:v>
                </c:pt>
                <c:pt idx="3">
                  <c:v>69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42BE-4626-BC6D-B301AD5B9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6545535"/>
        <c:axId val="796547935"/>
      </c:barChart>
      <c:catAx>
        <c:axId val="79654553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47935"/>
        <c:crosses val="autoZero"/>
        <c:auto val="1"/>
        <c:lblAlgn val="ctr"/>
        <c:lblOffset val="100"/>
        <c:noMultiLvlLbl val="0"/>
      </c:catAx>
      <c:valAx>
        <c:axId val="796547935"/>
        <c:scaling>
          <c:orientation val="minMax"/>
          <c:max val="45688"/>
          <c:min val="455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4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FER_Predmet_Projekt_PlanProjekta.dotx</Template>
  <TotalTime>182</TotalTime>
  <Pages>7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Karlo Zizic</dc:creator>
  <cp:keywords/>
  <dc:description/>
  <cp:lastModifiedBy>Karlo Zizic</cp:lastModifiedBy>
  <cp:revision>47</cp:revision>
  <cp:lastPrinted>2007-10-08T18:07:00Z</cp:lastPrinted>
  <dcterms:created xsi:type="dcterms:W3CDTF">2024-11-10T15:56:00Z</dcterms:created>
  <dcterms:modified xsi:type="dcterms:W3CDTF">2024-11-10T19:44:00Z</dcterms:modified>
</cp:coreProperties>
</file>